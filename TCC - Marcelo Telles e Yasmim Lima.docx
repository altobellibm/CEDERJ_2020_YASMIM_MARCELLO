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DC18" w14:textId="77777777" w:rsidR="00744CE7" w:rsidRDefault="00744CE7" w:rsidP="00A353A0">
      <w:pPr>
        <w:jc w:val="center"/>
      </w:pPr>
    </w:p>
    <w:p w14:paraId="4E934A07" w14:textId="77777777" w:rsidR="00673EDE" w:rsidRDefault="00673EDE" w:rsidP="00A353A0">
      <w:pPr>
        <w:jc w:val="center"/>
      </w:pPr>
    </w:p>
    <w:p w14:paraId="038BC90F" w14:textId="77777777" w:rsidR="00B84177" w:rsidRDefault="00673EDE" w:rsidP="00B85EF8">
      <w:pPr>
        <w:pStyle w:val="NOMEAUTOR"/>
      </w:pPr>
      <w:r>
        <w:t>UNIVERSIDADE FEDERAL FLUMINENSE</w:t>
      </w:r>
    </w:p>
    <w:p w14:paraId="24AD081D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>NOME</w:t>
      </w:r>
      <w:r w:rsidR="00BC7A0A" w:rsidRPr="00BC7A0A">
        <w:rPr>
          <w:color w:val="008000"/>
        </w:rPr>
        <w:t>(S)</w:t>
      </w:r>
      <w:r w:rsidRPr="00BC7A0A">
        <w:rPr>
          <w:color w:val="008000"/>
        </w:rPr>
        <w:t xml:space="preserve"> DO</w:t>
      </w:r>
      <w:r w:rsidR="00BC7A0A" w:rsidRPr="00BC7A0A">
        <w:rPr>
          <w:color w:val="008000"/>
        </w:rPr>
        <w:t>(S)</w:t>
      </w:r>
      <w:r w:rsidRPr="00BC7A0A">
        <w:rPr>
          <w:color w:val="008000"/>
        </w:rPr>
        <w:t xml:space="preserve"> AUTOR</w:t>
      </w:r>
      <w:r w:rsidR="00BC7A0A" w:rsidRPr="00BC7A0A">
        <w:rPr>
          <w:color w:val="008000"/>
        </w:rPr>
        <w:t>(ES)</w:t>
      </w:r>
    </w:p>
    <w:p w14:paraId="1D1CF4D6" w14:textId="77777777" w:rsidR="00B916E6" w:rsidRDefault="00B916E6" w:rsidP="00B85EF8">
      <w:pPr>
        <w:pStyle w:val="NOMEAUTOR"/>
      </w:pPr>
    </w:p>
    <w:p w14:paraId="7AE98756" w14:textId="5BA8BB26" w:rsidR="00B916E6" w:rsidRDefault="00131205" w:rsidP="00B85EF8">
      <w:pPr>
        <w:pStyle w:val="NOMEAUTO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96C4A" wp14:editId="502CA452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</wp:posOffset>
                </wp:positionV>
                <wp:extent cx="3086100" cy="1167130"/>
                <wp:effectExtent l="0" t="0" r="0" b="0"/>
                <wp:wrapNone/>
                <wp:docPr id="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6713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1395" w14:textId="77777777" w:rsidR="00354569" w:rsidRDefault="00354569" w:rsidP="006040A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 PÁGINA É Capa Dura a ser impre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sa na gráfica.</w:t>
                            </w:r>
                          </w:p>
                          <w:p w14:paraId="086703D0" w14:textId="77777777" w:rsidR="00354569" w:rsidRDefault="0080371A" w:rsidP="0080371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</w:t>
                            </w:r>
                            <w:r w:rsidR="00354569" w:rsidRPr="005072A4">
                              <w:rPr>
                                <w:b/>
                                <w:sz w:val="20"/>
                              </w:rPr>
                              <w:t>om hifenização</w:t>
                            </w:r>
                            <w:r w:rsidR="00354569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309FD61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(remova as caixas amarelas)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96C4A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-45pt;margin-top:4.05pt;width:243pt;height:9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" fillcolor="#ff9">
                <v:textbox>
                  <w:txbxContent>
                    <w:p w14:paraId="37671395" w14:textId="77777777" w:rsidR="00354569" w:rsidRDefault="00354569" w:rsidP="006040AB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 PÁGINA É Capa Dura a ser impre</w:t>
                      </w:r>
                      <w:r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sa na gráfica.</w:t>
                      </w:r>
                    </w:p>
                    <w:p w14:paraId="086703D0" w14:textId="77777777" w:rsidR="00354569" w:rsidRDefault="0080371A" w:rsidP="0080371A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</w:t>
                      </w:r>
                      <w:r w:rsidR="00354569" w:rsidRPr="005072A4">
                        <w:rPr>
                          <w:b/>
                          <w:sz w:val="20"/>
                        </w:rPr>
                        <w:t>om hifenização</w:t>
                      </w:r>
                      <w:r w:rsidR="00354569">
                        <w:rPr>
                          <w:sz w:val="20"/>
                        </w:rPr>
                        <w:t>.</w:t>
                      </w:r>
                    </w:p>
                    <w:p w14:paraId="7309FD61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(remova as caixas amarelas)</w:t>
                      </w:r>
                    </w:p>
                  </w:txbxContent>
                </v:textbox>
              </v:shape>
            </w:pict>
          </mc:Fallback>
        </mc:AlternateContent>
      </w:r>
    </w:p>
    <w:p w14:paraId="6BF9E706" w14:textId="77777777" w:rsidR="00B916E6" w:rsidRDefault="00B916E6" w:rsidP="00B85EF8">
      <w:pPr>
        <w:pStyle w:val="NOMEAUTOR"/>
      </w:pPr>
    </w:p>
    <w:p w14:paraId="6D20C9E3" w14:textId="77777777" w:rsidR="00B916E6" w:rsidRDefault="00B916E6" w:rsidP="00B85EF8">
      <w:pPr>
        <w:pStyle w:val="NOMEAUTOR"/>
      </w:pPr>
    </w:p>
    <w:p w14:paraId="1DEDFB49" w14:textId="77777777" w:rsidR="00B916E6" w:rsidRDefault="00B916E6" w:rsidP="00B85EF8">
      <w:pPr>
        <w:pStyle w:val="NOMEAUTOR"/>
      </w:pPr>
    </w:p>
    <w:p w14:paraId="4DCDCFB3" w14:textId="77777777" w:rsidR="00B916E6" w:rsidRDefault="00B916E6" w:rsidP="00B85EF8">
      <w:pPr>
        <w:pStyle w:val="NOMEAUTOR"/>
      </w:pPr>
    </w:p>
    <w:p w14:paraId="6BA5D7FF" w14:textId="77777777" w:rsidR="00B916E6" w:rsidRDefault="00B916E6" w:rsidP="00B85EF8">
      <w:pPr>
        <w:pStyle w:val="NOMEAUTOR"/>
      </w:pPr>
    </w:p>
    <w:p w14:paraId="545C46E6" w14:textId="77777777" w:rsidR="00B916E6" w:rsidRDefault="00B916E6" w:rsidP="00B85EF8">
      <w:pPr>
        <w:pStyle w:val="NOMEAUTOR"/>
      </w:pPr>
    </w:p>
    <w:p w14:paraId="7318C9BB" w14:textId="77777777" w:rsidR="00B916E6" w:rsidRDefault="00B916E6" w:rsidP="00B85EF8">
      <w:pPr>
        <w:pStyle w:val="NOMEAUTOR"/>
      </w:pPr>
    </w:p>
    <w:p w14:paraId="19000585" w14:textId="77777777" w:rsidR="00B916E6" w:rsidRDefault="00B916E6" w:rsidP="00B85EF8">
      <w:pPr>
        <w:pStyle w:val="NOMEAUTOR"/>
      </w:pPr>
    </w:p>
    <w:p w14:paraId="30E07916" w14:textId="77777777" w:rsidR="00B916E6" w:rsidRDefault="00B916E6" w:rsidP="00B85EF8">
      <w:pPr>
        <w:pStyle w:val="NOMEAUTOR"/>
      </w:pPr>
    </w:p>
    <w:p w14:paraId="2E921C8E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 xml:space="preserve">TÍTULO </w:t>
      </w:r>
      <w:r w:rsidR="00523047" w:rsidRPr="00BC7A0A">
        <w:rPr>
          <w:color w:val="008000"/>
        </w:rPr>
        <w:t>DO TRABALHO</w:t>
      </w:r>
    </w:p>
    <w:p w14:paraId="365E4C14" w14:textId="77777777" w:rsidR="00B916E6" w:rsidRDefault="00B916E6" w:rsidP="00B85EF8">
      <w:pPr>
        <w:pStyle w:val="NOMEAUTOR"/>
      </w:pPr>
    </w:p>
    <w:p w14:paraId="5A996299" w14:textId="77777777" w:rsidR="00B916E6" w:rsidRDefault="00B916E6" w:rsidP="00B85EF8">
      <w:pPr>
        <w:pStyle w:val="NOMEAUTOR"/>
      </w:pPr>
    </w:p>
    <w:p w14:paraId="49685E6C" w14:textId="77777777" w:rsidR="00B916E6" w:rsidRDefault="00B916E6" w:rsidP="00B85EF8">
      <w:pPr>
        <w:pStyle w:val="NOMEAUTOR"/>
      </w:pPr>
    </w:p>
    <w:p w14:paraId="43FB4314" w14:textId="77777777" w:rsidR="00B916E6" w:rsidRDefault="00B916E6" w:rsidP="00B85EF8">
      <w:pPr>
        <w:pStyle w:val="NOMEAUTOR"/>
      </w:pPr>
    </w:p>
    <w:p w14:paraId="19493B0C" w14:textId="77777777" w:rsidR="00B916E6" w:rsidRDefault="00B916E6" w:rsidP="00B85EF8">
      <w:pPr>
        <w:pStyle w:val="NOMEAUTOR"/>
      </w:pPr>
    </w:p>
    <w:p w14:paraId="296AFA9A" w14:textId="77777777" w:rsidR="00B916E6" w:rsidRDefault="00B916E6" w:rsidP="00B85EF8">
      <w:pPr>
        <w:pStyle w:val="NOMEAUTOR"/>
      </w:pPr>
    </w:p>
    <w:p w14:paraId="081CA51D" w14:textId="77777777" w:rsidR="00523047" w:rsidRDefault="00523047" w:rsidP="00B85EF8">
      <w:pPr>
        <w:pStyle w:val="NOMEAUTOR"/>
      </w:pPr>
    </w:p>
    <w:p w14:paraId="4DF701BB" w14:textId="77777777" w:rsidR="00B916E6" w:rsidRDefault="00B916E6" w:rsidP="00B85EF8">
      <w:pPr>
        <w:pStyle w:val="NOMEAUTOR"/>
      </w:pPr>
    </w:p>
    <w:p w14:paraId="180A459E" w14:textId="77777777" w:rsidR="00B916E6" w:rsidRDefault="00B916E6" w:rsidP="00B85EF8">
      <w:pPr>
        <w:pStyle w:val="NOMEAUTOR"/>
      </w:pPr>
    </w:p>
    <w:p w14:paraId="5D1D7A57" w14:textId="77777777" w:rsidR="00B916E6" w:rsidRDefault="00B916E6" w:rsidP="00B85EF8">
      <w:pPr>
        <w:pStyle w:val="NOMEAUTOR"/>
      </w:pPr>
    </w:p>
    <w:p w14:paraId="4EEB416F" w14:textId="77777777" w:rsidR="002A1881" w:rsidRDefault="00523047" w:rsidP="00B85EF8">
      <w:pPr>
        <w:pStyle w:val="NOMEAUTOR"/>
      </w:pPr>
      <w:r>
        <w:t>Niterói</w:t>
      </w:r>
    </w:p>
    <w:p w14:paraId="323A1365" w14:textId="77777777" w:rsidR="00B916E6" w:rsidRDefault="00BC7A0A" w:rsidP="00B85EF8">
      <w:pPr>
        <w:pStyle w:val="NOMEAUTOR"/>
      </w:pPr>
      <w:r w:rsidRPr="00BC7A0A">
        <w:rPr>
          <w:color w:val="008000"/>
        </w:rPr>
        <w:t>ANO</w:t>
      </w:r>
      <w:r w:rsidR="00B916E6">
        <w:br w:type="page"/>
      </w:r>
      <w:r w:rsidRPr="00BC7A0A">
        <w:rPr>
          <w:color w:val="008000"/>
        </w:rPr>
        <w:lastRenderedPageBreak/>
        <w:t>NOME(S) DO(S) AUTOR(ES)</w:t>
      </w:r>
    </w:p>
    <w:p w14:paraId="7906DBE2" w14:textId="77777777" w:rsidR="00B916E6" w:rsidRDefault="00B916E6">
      <w:pPr>
        <w:pStyle w:val="NOMEAUTOR"/>
      </w:pPr>
    </w:p>
    <w:p w14:paraId="172E7746" w14:textId="77777777" w:rsidR="00B916E6" w:rsidRDefault="00B916E6">
      <w:pPr>
        <w:pStyle w:val="NOMEAUTOR"/>
      </w:pPr>
    </w:p>
    <w:p w14:paraId="6CA269CE" w14:textId="77777777" w:rsidR="00B916E6" w:rsidRDefault="00B916E6">
      <w:pPr>
        <w:pStyle w:val="NOMEAUTOR"/>
      </w:pPr>
    </w:p>
    <w:p w14:paraId="2DC1F893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0569F93F" w14:textId="77777777" w:rsidR="00B916E6" w:rsidRDefault="00B916E6">
      <w:pPr>
        <w:pStyle w:val="NOMEAUTOR"/>
      </w:pPr>
    </w:p>
    <w:p w14:paraId="4D8B9132" w14:textId="77777777" w:rsidR="00DB7599" w:rsidRDefault="00DB7599">
      <w:pPr>
        <w:pStyle w:val="NOMEAUTOR"/>
      </w:pPr>
    </w:p>
    <w:p w14:paraId="7E4E048D" w14:textId="77777777" w:rsidR="00B916E6" w:rsidRDefault="00B916E6">
      <w:pPr>
        <w:pStyle w:val="NOMEAUTOR"/>
      </w:pPr>
    </w:p>
    <w:p w14:paraId="121189D0" w14:textId="77777777" w:rsidR="00B916E6" w:rsidRDefault="00017EC6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</w:t>
      </w:r>
      <w:r w:rsidR="00673EDE">
        <w:rPr>
          <w:b w:val="0"/>
          <w:sz w:val="24"/>
        </w:rPr>
        <w:t>subm</w:t>
      </w:r>
      <w:r w:rsidR="00673EDE">
        <w:rPr>
          <w:b w:val="0"/>
          <w:sz w:val="24"/>
        </w:rPr>
        <w:t>e</w:t>
      </w:r>
      <w:r w:rsidR="00673EDE">
        <w:rPr>
          <w:b w:val="0"/>
          <w:sz w:val="24"/>
        </w:rPr>
        <w:t xml:space="preserve">tido ao Curso de </w:t>
      </w:r>
      <w:r w:rsidR="00673EDE" w:rsidRPr="00673EDE">
        <w:rPr>
          <w:b w:val="0"/>
          <w:sz w:val="24"/>
        </w:rPr>
        <w:t>Tecnologia em Sist</w:t>
      </w:r>
      <w:r w:rsidR="00673EDE" w:rsidRPr="00673EDE">
        <w:rPr>
          <w:b w:val="0"/>
          <w:sz w:val="24"/>
        </w:rPr>
        <w:t>e</w:t>
      </w:r>
      <w:r w:rsidR="00673EDE" w:rsidRPr="00673EDE">
        <w:rPr>
          <w:b w:val="0"/>
          <w:sz w:val="24"/>
        </w:rPr>
        <w:t>mas de Computação</w:t>
      </w:r>
      <w:r w:rsidR="00673EDE">
        <w:rPr>
          <w:b w:val="0"/>
          <w:sz w:val="24"/>
        </w:rPr>
        <w:t xml:space="preserve"> da Universidade Federal Fluminense </w:t>
      </w:r>
      <w:r w:rsidR="00B916E6">
        <w:rPr>
          <w:b w:val="0"/>
          <w:sz w:val="24"/>
        </w:rPr>
        <w:t xml:space="preserve">como </w:t>
      </w:r>
      <w:r w:rsidR="00C536AA">
        <w:rPr>
          <w:b w:val="0"/>
          <w:sz w:val="24"/>
        </w:rPr>
        <w:t>requisito</w:t>
      </w:r>
      <w:r w:rsidR="00B916E6">
        <w:rPr>
          <w:b w:val="0"/>
          <w:sz w:val="24"/>
        </w:rPr>
        <w:t xml:space="preserve"> pa</w:t>
      </w:r>
      <w:r w:rsidR="00B916E6">
        <w:rPr>
          <w:b w:val="0"/>
          <w:sz w:val="24"/>
        </w:rPr>
        <w:t>r</w:t>
      </w:r>
      <w:r w:rsidR="00B916E6">
        <w:rPr>
          <w:b w:val="0"/>
          <w:sz w:val="24"/>
        </w:rPr>
        <w:t xml:space="preserve">cial para obtenção do </w:t>
      </w:r>
      <w:r w:rsidR="00D77D8A">
        <w:rPr>
          <w:b w:val="0"/>
          <w:sz w:val="24"/>
        </w:rPr>
        <w:t xml:space="preserve">título de </w:t>
      </w:r>
      <w:r w:rsidR="00673EDE" w:rsidRPr="00673EDE">
        <w:rPr>
          <w:b w:val="0"/>
          <w:sz w:val="24"/>
        </w:rPr>
        <w:t>Tecnól</w:t>
      </w:r>
      <w:r w:rsidR="00673EDE" w:rsidRPr="00673EDE">
        <w:rPr>
          <w:b w:val="0"/>
          <w:sz w:val="24"/>
        </w:rPr>
        <w:t>o</w:t>
      </w:r>
      <w:r w:rsidR="00673EDE" w:rsidRPr="00673EDE">
        <w:rPr>
          <w:b w:val="0"/>
          <w:sz w:val="24"/>
        </w:rPr>
        <w:t>go em Si</w:t>
      </w:r>
      <w:r w:rsidR="00673EDE" w:rsidRPr="00673EDE">
        <w:rPr>
          <w:b w:val="0"/>
          <w:sz w:val="24"/>
        </w:rPr>
        <w:t>s</w:t>
      </w:r>
      <w:r w:rsidR="00673EDE" w:rsidRPr="00673EDE">
        <w:rPr>
          <w:b w:val="0"/>
          <w:sz w:val="24"/>
        </w:rPr>
        <w:t>temas de Computação</w:t>
      </w:r>
      <w:r w:rsidR="00B916E6">
        <w:rPr>
          <w:b w:val="0"/>
          <w:sz w:val="24"/>
        </w:rPr>
        <w:t>.</w:t>
      </w:r>
    </w:p>
    <w:p w14:paraId="45E0BC51" w14:textId="77777777" w:rsidR="00B916E6" w:rsidRDefault="00B916E6">
      <w:pPr>
        <w:pStyle w:val="NOMEAUTOR"/>
      </w:pPr>
    </w:p>
    <w:p w14:paraId="59A53B67" w14:textId="77777777" w:rsidR="00983EF0" w:rsidRDefault="00983EF0">
      <w:pPr>
        <w:pStyle w:val="NOMEAUTOR"/>
      </w:pPr>
    </w:p>
    <w:p w14:paraId="32E4BF4D" w14:textId="77777777" w:rsidR="00DB7599" w:rsidRDefault="00DB7599">
      <w:pPr>
        <w:pStyle w:val="NOMEAUTOR"/>
      </w:pPr>
    </w:p>
    <w:p w14:paraId="0C8BC17F" w14:textId="77777777" w:rsidR="002739BA" w:rsidRDefault="002739BA">
      <w:pPr>
        <w:pStyle w:val="NOMEAUTOR"/>
      </w:pPr>
    </w:p>
    <w:p w14:paraId="688AD46A" w14:textId="77777777" w:rsidR="002739BA" w:rsidRDefault="002739BA">
      <w:pPr>
        <w:pStyle w:val="NOMEAUTOR"/>
      </w:pPr>
    </w:p>
    <w:p w14:paraId="3103D7F3" w14:textId="77777777" w:rsidR="002739BA" w:rsidRDefault="002739BA">
      <w:pPr>
        <w:pStyle w:val="NOMEAUTOR"/>
      </w:pPr>
    </w:p>
    <w:p w14:paraId="7B805F43" w14:textId="77777777" w:rsidR="002739BA" w:rsidRDefault="002739BA">
      <w:pPr>
        <w:pStyle w:val="NOMEAUTOR"/>
      </w:pPr>
    </w:p>
    <w:p w14:paraId="06D39351" w14:textId="77777777" w:rsidR="002739BA" w:rsidRDefault="002739BA">
      <w:pPr>
        <w:pStyle w:val="NOMEAUTOR"/>
      </w:pPr>
    </w:p>
    <w:p w14:paraId="7DC73535" w14:textId="77777777" w:rsidR="00673EDE" w:rsidRPr="00BC7A0A" w:rsidRDefault="00673EDE" w:rsidP="00673EDE">
      <w:pPr>
        <w:pStyle w:val="NOMEAUTOR"/>
        <w:rPr>
          <w:color w:val="008000"/>
        </w:rPr>
      </w:pPr>
      <w:r w:rsidRPr="00BC7A0A">
        <w:rPr>
          <w:color w:val="008000"/>
        </w:rPr>
        <w:t>Orientador</w:t>
      </w:r>
      <w:r w:rsidR="00AA03C7" w:rsidRPr="00BC7A0A">
        <w:rPr>
          <w:color w:val="008000"/>
        </w:rPr>
        <w:t>(a)</w:t>
      </w:r>
      <w:r w:rsidRPr="00BC7A0A">
        <w:rPr>
          <w:color w:val="008000"/>
        </w:rPr>
        <w:t>:</w:t>
      </w:r>
    </w:p>
    <w:p w14:paraId="5E512797" w14:textId="77777777" w:rsidR="00AA03C7" w:rsidRPr="00BC7A0A" w:rsidRDefault="002739BA" w:rsidP="00AA03C7">
      <w:pPr>
        <w:pStyle w:val="NOMEAUTOR"/>
        <w:rPr>
          <w:color w:val="008000"/>
        </w:rPr>
      </w:pPr>
      <w:r>
        <w:rPr>
          <w:color w:val="008000"/>
        </w:rPr>
        <w:t>Nome</w:t>
      </w:r>
    </w:p>
    <w:p w14:paraId="6A68B713" w14:textId="77777777" w:rsidR="00983EF0" w:rsidRDefault="00983EF0">
      <w:pPr>
        <w:pStyle w:val="NOMEAUTOR"/>
      </w:pPr>
    </w:p>
    <w:p w14:paraId="4E445155" w14:textId="77777777" w:rsidR="00DA387E" w:rsidRDefault="00983EF0">
      <w:pPr>
        <w:pStyle w:val="NOMEAUTOR"/>
      </w:pPr>
      <w:r>
        <w:t>NITERÓI</w:t>
      </w:r>
    </w:p>
    <w:p w14:paraId="2DF10644" w14:textId="77777777" w:rsidR="00911284" w:rsidRDefault="00BC7A0A">
      <w:pPr>
        <w:pStyle w:val="NOMEAUTOR"/>
        <w:rPr>
          <w:color w:val="008000"/>
        </w:rPr>
      </w:pPr>
      <w:r w:rsidRPr="00BC7A0A">
        <w:rPr>
          <w:color w:val="008000"/>
        </w:rPr>
        <w:t>ANO</w:t>
      </w:r>
    </w:p>
    <w:p w14:paraId="128A371F" w14:textId="77777777" w:rsidR="00673EDE" w:rsidRPr="00BC7A0A" w:rsidRDefault="00911284">
      <w:pPr>
        <w:pStyle w:val="NOMEAUTOR"/>
        <w:rPr>
          <w:color w:val="008000"/>
        </w:rPr>
      </w:pPr>
      <w:r>
        <w:rPr>
          <w:color w:val="008000"/>
        </w:rPr>
        <w:br w:type="page"/>
      </w:r>
      <w:r w:rsidRPr="00911284">
        <w:rPr>
          <w:color w:val="A6A6A6"/>
        </w:rPr>
        <w:lastRenderedPageBreak/>
        <w:t>Folha reservada para a ficha catalográfica</w:t>
      </w:r>
    </w:p>
    <w:p w14:paraId="5B7160A0" w14:textId="77777777" w:rsidR="00E120C4" w:rsidRDefault="00B916E6">
      <w:pPr>
        <w:pStyle w:val="NOMEAUTOR"/>
      </w:pPr>
      <w:r>
        <w:br w:type="page"/>
      </w:r>
      <w:r w:rsidR="00BC7A0A" w:rsidRPr="00BC7A0A">
        <w:rPr>
          <w:color w:val="008000"/>
        </w:rPr>
        <w:lastRenderedPageBreak/>
        <w:t>NOME(S) DO(S) AUTOR(ES)</w:t>
      </w:r>
    </w:p>
    <w:p w14:paraId="2794B517" w14:textId="77777777" w:rsidR="00E120C4" w:rsidRDefault="00E120C4">
      <w:pPr>
        <w:pStyle w:val="NOMEAUTOR"/>
      </w:pPr>
    </w:p>
    <w:p w14:paraId="0EF3FA77" w14:textId="77777777" w:rsidR="00E120C4" w:rsidRDefault="00E120C4">
      <w:pPr>
        <w:pStyle w:val="NOMEAUTOR"/>
      </w:pPr>
    </w:p>
    <w:p w14:paraId="40DC692B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62BB6A77" w14:textId="77777777" w:rsidR="00B916E6" w:rsidRPr="00BC7A0A" w:rsidRDefault="00B85667">
      <w:pPr>
        <w:pStyle w:val="NOMEAUTOR"/>
        <w:rPr>
          <w:color w:val="008000"/>
        </w:rPr>
      </w:pPr>
      <w:r w:rsidRPr="00BC7A0A">
        <w:rPr>
          <w:color w:val="008000"/>
        </w:rPr>
        <w:t>SUBTÍTULO</w:t>
      </w:r>
    </w:p>
    <w:p w14:paraId="4AF03AE2" w14:textId="77777777" w:rsidR="00B916E6" w:rsidRDefault="00B916E6">
      <w:pPr>
        <w:pStyle w:val="NOMEAUTOR"/>
      </w:pPr>
    </w:p>
    <w:p w14:paraId="7D0FE044" w14:textId="77777777" w:rsidR="00D474FF" w:rsidRDefault="00D474FF" w:rsidP="00D474FF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>Trabalho de Conclusão de Curso subm</w:t>
      </w:r>
      <w:r>
        <w:rPr>
          <w:b w:val="0"/>
          <w:sz w:val="24"/>
        </w:rPr>
        <w:t>e</w:t>
      </w:r>
      <w:r>
        <w:rPr>
          <w:b w:val="0"/>
          <w:sz w:val="24"/>
        </w:rPr>
        <w:t xml:space="preserve">tido ao Curso de </w:t>
      </w:r>
      <w:r w:rsidRPr="00673EDE">
        <w:rPr>
          <w:b w:val="0"/>
          <w:sz w:val="24"/>
        </w:rPr>
        <w:t>Tecnologia em Sist</w:t>
      </w:r>
      <w:r w:rsidRPr="00673EDE">
        <w:rPr>
          <w:b w:val="0"/>
          <w:sz w:val="24"/>
        </w:rPr>
        <w:t>e</w:t>
      </w:r>
      <w:r w:rsidRPr="00673EDE">
        <w:rPr>
          <w:b w:val="0"/>
          <w:sz w:val="24"/>
        </w:rPr>
        <w:t>mas de Computação</w:t>
      </w:r>
      <w:r>
        <w:rPr>
          <w:b w:val="0"/>
          <w:sz w:val="24"/>
        </w:rPr>
        <w:t xml:space="preserve"> da Universidade Federal Fluminense como requisito pa</w:t>
      </w:r>
      <w:r>
        <w:rPr>
          <w:b w:val="0"/>
          <w:sz w:val="24"/>
        </w:rPr>
        <w:t>r</w:t>
      </w:r>
      <w:r>
        <w:rPr>
          <w:b w:val="0"/>
          <w:sz w:val="24"/>
        </w:rPr>
        <w:t xml:space="preserve">cial para obtenção do </w:t>
      </w:r>
      <w:r w:rsidR="00D77D8A">
        <w:rPr>
          <w:b w:val="0"/>
          <w:sz w:val="24"/>
        </w:rPr>
        <w:t xml:space="preserve">título de </w:t>
      </w:r>
      <w:r w:rsidRPr="00673EDE">
        <w:rPr>
          <w:b w:val="0"/>
          <w:sz w:val="24"/>
        </w:rPr>
        <w:t>Tecnól</w:t>
      </w:r>
      <w:r w:rsidRPr="00673EDE">
        <w:rPr>
          <w:b w:val="0"/>
          <w:sz w:val="24"/>
        </w:rPr>
        <w:t>o</w:t>
      </w:r>
      <w:r w:rsidRPr="00673EDE">
        <w:rPr>
          <w:b w:val="0"/>
          <w:sz w:val="24"/>
        </w:rPr>
        <w:t>go em Si</w:t>
      </w:r>
      <w:r w:rsidRPr="00673EDE">
        <w:rPr>
          <w:b w:val="0"/>
          <w:sz w:val="24"/>
        </w:rPr>
        <w:t>s</w:t>
      </w:r>
      <w:r w:rsidRPr="00673EDE">
        <w:rPr>
          <w:b w:val="0"/>
          <w:sz w:val="24"/>
        </w:rPr>
        <w:t>temas de Computação</w:t>
      </w:r>
      <w:r>
        <w:rPr>
          <w:b w:val="0"/>
          <w:sz w:val="24"/>
        </w:rPr>
        <w:t>.</w:t>
      </w:r>
    </w:p>
    <w:p w14:paraId="651B8DAE" w14:textId="77777777" w:rsidR="008177D2" w:rsidRDefault="008177D2"/>
    <w:p w14:paraId="6D174B83" w14:textId="77777777" w:rsidR="008177D2" w:rsidRDefault="00983EF0" w:rsidP="008177D2">
      <w:pPr>
        <w:jc w:val="center"/>
      </w:pPr>
      <w:r>
        <w:t>Niterói</w:t>
      </w:r>
      <w:r w:rsidR="008177D2">
        <w:t>,</w:t>
      </w:r>
      <w:r w:rsidR="006479A4">
        <w:t xml:space="preserve"> ___ de _______________ de </w:t>
      </w:r>
      <w:r w:rsidR="00BC7A0A" w:rsidRPr="00BC7A0A">
        <w:rPr>
          <w:color w:val="008000"/>
        </w:rPr>
        <w:t>ANO</w:t>
      </w:r>
      <w:r w:rsidR="008177D2">
        <w:t>.</w:t>
      </w:r>
    </w:p>
    <w:p w14:paraId="31B8D1BC" w14:textId="77777777" w:rsidR="00B916E6" w:rsidRDefault="006479A4" w:rsidP="002115D8">
      <w:r>
        <w:t xml:space="preserve">Banca Examinadora </w:t>
      </w:r>
      <w:r w:rsidRPr="006479A4">
        <w:rPr>
          <w:color w:val="FF0000"/>
        </w:rPr>
        <w:t>(provisório)</w:t>
      </w:r>
      <w:r>
        <w:t>:</w:t>
      </w:r>
    </w:p>
    <w:p w14:paraId="1A52D791" w14:textId="77777777" w:rsidR="00983EF0" w:rsidRDefault="00983EF0" w:rsidP="00983EF0">
      <w:pPr>
        <w:jc w:val="center"/>
      </w:pPr>
      <w:r>
        <w:t>_________________________________________</w:t>
      </w:r>
    </w:p>
    <w:p w14:paraId="772486FA" w14:textId="77777777" w:rsidR="00B916E6" w:rsidRDefault="00B916E6" w:rsidP="002739BA">
      <w:pPr>
        <w:jc w:val="center"/>
      </w:pPr>
      <w:r>
        <w:t xml:space="preserve">Prof. </w:t>
      </w:r>
      <w:r w:rsidR="002739BA">
        <w:t xml:space="preserve">ou </w:t>
      </w:r>
      <w:r w:rsidR="002739BA" w:rsidRPr="00BC7A0A">
        <w:t>Prof</w:t>
      </w:r>
      <w:r w:rsidR="002739BA" w:rsidRPr="00BC7A0A">
        <w:rPr>
          <w:szCs w:val="24"/>
          <w:vertAlign w:val="superscript"/>
        </w:rPr>
        <w:t>a</w:t>
      </w:r>
      <w:r w:rsidR="002739BA" w:rsidRPr="00BC7A0A">
        <w:t>.</w:t>
      </w:r>
      <w:r w:rsidR="002739BA">
        <w:t xml:space="preserve"> &lt;NOME&gt;</w:t>
      </w:r>
      <w:r w:rsidR="00983EF0">
        <w:t xml:space="preserve">, </w:t>
      </w:r>
      <w:r w:rsidR="002739BA">
        <w:t>&lt;Título&gt;</w:t>
      </w:r>
      <w:r w:rsidR="00983EF0">
        <w:t>.</w:t>
      </w:r>
      <w:r>
        <w:t xml:space="preserve"> –</w:t>
      </w:r>
      <w:r w:rsidR="00BC7A0A">
        <w:t xml:space="preserve"> </w:t>
      </w:r>
      <w:r w:rsidR="00BC7A0A" w:rsidRPr="00BC7A0A">
        <w:rPr>
          <w:color w:val="008000"/>
        </w:rPr>
        <w:t>Orientador ou</w:t>
      </w:r>
      <w:r w:rsidRPr="00BC7A0A">
        <w:rPr>
          <w:color w:val="008000"/>
        </w:rPr>
        <w:t xml:space="preserve"> </w:t>
      </w:r>
      <w:r w:rsidR="00700708" w:rsidRPr="00BC7A0A">
        <w:rPr>
          <w:color w:val="008000"/>
        </w:rPr>
        <w:t>Avaliador</w:t>
      </w:r>
    </w:p>
    <w:p w14:paraId="4F5B1297" w14:textId="77777777" w:rsidR="006479A4" w:rsidRPr="00EC3353" w:rsidRDefault="002739BA" w:rsidP="002739BA">
      <w:pPr>
        <w:jc w:val="center"/>
      </w:pPr>
      <w:r>
        <w:t>&lt;Sigla da Universidade&gt;</w:t>
      </w:r>
      <w:r w:rsidR="00983EF0" w:rsidRPr="00EC3353">
        <w:t xml:space="preserve"> </w:t>
      </w:r>
      <w:r>
        <w:t>- &lt;Nome da Universidade&gt;</w:t>
      </w:r>
    </w:p>
    <w:p w14:paraId="73E508BD" w14:textId="77777777" w:rsidR="00B916E6" w:rsidRDefault="00B916E6">
      <w:pPr>
        <w:jc w:val="center"/>
        <w:rPr>
          <w:b/>
        </w:rPr>
      </w:pPr>
    </w:p>
    <w:p w14:paraId="348D2B5A" w14:textId="77777777" w:rsidR="002739BA" w:rsidRDefault="002739BA" w:rsidP="002739BA">
      <w:pPr>
        <w:jc w:val="center"/>
      </w:pPr>
      <w:r>
        <w:t>_________________________________________</w:t>
      </w:r>
    </w:p>
    <w:p w14:paraId="26C4FCBB" w14:textId="77777777" w:rsidR="002739BA" w:rsidRDefault="002739BA" w:rsidP="002739BA">
      <w:pPr>
        <w:jc w:val="center"/>
      </w:pPr>
      <w:r>
        <w:t xml:space="preserve">Prof. ou </w:t>
      </w:r>
      <w:r w:rsidRPr="00BC7A0A">
        <w:t>Prof</w:t>
      </w:r>
      <w:r w:rsidRPr="00BC7A0A">
        <w:rPr>
          <w:szCs w:val="24"/>
          <w:vertAlign w:val="superscript"/>
        </w:rPr>
        <w:t>a</w:t>
      </w:r>
      <w:r w:rsidRPr="00BC7A0A">
        <w:t>.</w:t>
      </w:r>
      <w:r>
        <w:t xml:space="preserve"> &lt;NOME&gt;, &lt;Título&gt;. – </w:t>
      </w:r>
      <w:r w:rsidRPr="00BC7A0A">
        <w:rPr>
          <w:color w:val="008000"/>
        </w:rPr>
        <w:t>Orientador ou Avaliador</w:t>
      </w:r>
    </w:p>
    <w:p w14:paraId="6E204E06" w14:textId="77777777" w:rsidR="002739BA" w:rsidRPr="00EC3353" w:rsidRDefault="002739BA" w:rsidP="002739BA">
      <w:pPr>
        <w:jc w:val="center"/>
      </w:pPr>
      <w:r>
        <w:t>&lt;Sigla da Universidade&gt;</w:t>
      </w:r>
      <w:r w:rsidRPr="00EC3353">
        <w:t xml:space="preserve"> </w:t>
      </w:r>
      <w:r>
        <w:t>- &lt;Nome da Universidade&gt;</w:t>
      </w:r>
    </w:p>
    <w:p w14:paraId="685E2FF1" w14:textId="77777777" w:rsidR="00B916E6" w:rsidRDefault="00B916E6">
      <w:pPr>
        <w:jc w:val="center"/>
        <w:rPr>
          <w:b/>
        </w:rPr>
      </w:pPr>
    </w:p>
    <w:p w14:paraId="006222D2" w14:textId="77777777" w:rsidR="00B916E6" w:rsidRDefault="00B916E6">
      <w:pPr>
        <w:jc w:val="center"/>
        <w:rPr>
          <w:b/>
        </w:rPr>
      </w:pPr>
    </w:p>
    <w:p w14:paraId="4FDE85D7" w14:textId="77777777" w:rsidR="00B916E6" w:rsidRDefault="00B916E6">
      <w:pPr>
        <w:jc w:val="center"/>
        <w:rPr>
          <w:b/>
        </w:rPr>
      </w:pPr>
    </w:p>
    <w:p w14:paraId="26C161C0" w14:textId="77777777" w:rsidR="00B916E6" w:rsidRDefault="00B916E6">
      <w:pPr>
        <w:jc w:val="center"/>
        <w:rPr>
          <w:b/>
        </w:rPr>
      </w:pPr>
    </w:p>
    <w:p w14:paraId="63CFC00A" w14:textId="77777777" w:rsidR="00384268" w:rsidRDefault="00384268">
      <w:pPr>
        <w:jc w:val="center"/>
        <w:rPr>
          <w:b/>
        </w:rPr>
      </w:pPr>
    </w:p>
    <w:p w14:paraId="34072FCD" w14:textId="77777777" w:rsidR="00384268" w:rsidRDefault="00384268">
      <w:pPr>
        <w:jc w:val="center"/>
        <w:rPr>
          <w:b/>
        </w:rPr>
      </w:pPr>
    </w:p>
    <w:p w14:paraId="12C1A218" w14:textId="77777777" w:rsidR="00384268" w:rsidRDefault="00384268">
      <w:pPr>
        <w:jc w:val="center"/>
        <w:rPr>
          <w:b/>
        </w:rPr>
      </w:pPr>
    </w:p>
    <w:p w14:paraId="2974254C" w14:textId="77777777" w:rsidR="00384268" w:rsidRDefault="00384268">
      <w:pPr>
        <w:jc w:val="center"/>
        <w:rPr>
          <w:b/>
        </w:rPr>
      </w:pPr>
    </w:p>
    <w:p w14:paraId="67C79F63" w14:textId="77777777" w:rsidR="00384268" w:rsidRDefault="00384268">
      <w:pPr>
        <w:jc w:val="center"/>
        <w:rPr>
          <w:b/>
        </w:rPr>
      </w:pPr>
    </w:p>
    <w:p w14:paraId="703A7D71" w14:textId="77777777" w:rsidR="00384268" w:rsidRDefault="00384268">
      <w:pPr>
        <w:jc w:val="center"/>
        <w:rPr>
          <w:b/>
        </w:rPr>
      </w:pPr>
    </w:p>
    <w:p w14:paraId="0EEB4826" w14:textId="77777777" w:rsidR="00384268" w:rsidRDefault="00384268">
      <w:pPr>
        <w:jc w:val="center"/>
        <w:rPr>
          <w:b/>
        </w:rPr>
      </w:pPr>
    </w:p>
    <w:p w14:paraId="733B8316" w14:textId="77777777" w:rsidR="00384268" w:rsidRDefault="00384268">
      <w:pPr>
        <w:jc w:val="center"/>
        <w:rPr>
          <w:b/>
        </w:rPr>
      </w:pPr>
    </w:p>
    <w:p w14:paraId="4D20E66A" w14:textId="77777777" w:rsidR="00384268" w:rsidRDefault="00384268">
      <w:pPr>
        <w:jc w:val="center"/>
        <w:rPr>
          <w:b/>
        </w:rPr>
      </w:pPr>
    </w:p>
    <w:p w14:paraId="0234616E" w14:textId="77777777" w:rsidR="00384268" w:rsidRDefault="00384268">
      <w:pPr>
        <w:jc w:val="center"/>
        <w:rPr>
          <w:b/>
        </w:rPr>
      </w:pPr>
    </w:p>
    <w:p w14:paraId="2E8A622C" w14:textId="77777777" w:rsidR="00384268" w:rsidRDefault="00384268">
      <w:pPr>
        <w:jc w:val="center"/>
        <w:rPr>
          <w:b/>
        </w:rPr>
      </w:pPr>
    </w:p>
    <w:p w14:paraId="0DE50815" w14:textId="77777777" w:rsidR="00EE20E7" w:rsidRDefault="00EE20E7">
      <w:pPr>
        <w:jc w:val="center"/>
        <w:rPr>
          <w:b/>
        </w:rPr>
      </w:pPr>
    </w:p>
    <w:p w14:paraId="2673CCCC" w14:textId="77777777" w:rsidR="00EE20E7" w:rsidRDefault="00EE20E7">
      <w:pPr>
        <w:jc w:val="center"/>
        <w:rPr>
          <w:b/>
        </w:rPr>
      </w:pPr>
    </w:p>
    <w:p w14:paraId="4384664E" w14:textId="77777777" w:rsidR="00EE20E7" w:rsidRDefault="00EE20E7">
      <w:pPr>
        <w:jc w:val="center"/>
        <w:rPr>
          <w:b/>
        </w:rPr>
      </w:pPr>
    </w:p>
    <w:p w14:paraId="4955A104" w14:textId="77777777" w:rsidR="00EE20E7" w:rsidRDefault="00EE20E7">
      <w:pPr>
        <w:jc w:val="center"/>
        <w:rPr>
          <w:b/>
        </w:rPr>
      </w:pPr>
    </w:p>
    <w:p w14:paraId="750EF8C2" w14:textId="77777777" w:rsidR="00EE20E7" w:rsidRDefault="00EE20E7">
      <w:pPr>
        <w:jc w:val="center"/>
        <w:rPr>
          <w:b/>
        </w:rPr>
      </w:pPr>
    </w:p>
    <w:p w14:paraId="5A6A104E" w14:textId="77777777" w:rsidR="00EE20E7" w:rsidRDefault="00EE20E7">
      <w:pPr>
        <w:jc w:val="center"/>
        <w:rPr>
          <w:b/>
        </w:rPr>
      </w:pPr>
    </w:p>
    <w:p w14:paraId="3200547B" w14:textId="77777777" w:rsidR="00EE20E7" w:rsidRDefault="00EE20E7">
      <w:pPr>
        <w:jc w:val="center"/>
        <w:rPr>
          <w:b/>
        </w:rPr>
      </w:pPr>
    </w:p>
    <w:p w14:paraId="51B5CBD9" w14:textId="77777777" w:rsidR="00B916E6" w:rsidRDefault="00B916E6">
      <w:pPr>
        <w:jc w:val="center"/>
        <w:rPr>
          <w:b/>
        </w:rPr>
      </w:pPr>
    </w:p>
    <w:p w14:paraId="465A2384" w14:textId="77777777" w:rsidR="00EE20E7" w:rsidRDefault="00EE20E7">
      <w:pPr>
        <w:jc w:val="center"/>
        <w:rPr>
          <w:b/>
        </w:rPr>
      </w:pPr>
    </w:p>
    <w:p w14:paraId="0B115713" w14:textId="77777777" w:rsidR="00EE20E7" w:rsidRDefault="00EE20E7">
      <w:pPr>
        <w:jc w:val="center"/>
        <w:rPr>
          <w:b/>
        </w:rPr>
      </w:pPr>
    </w:p>
    <w:p w14:paraId="33461865" w14:textId="77777777" w:rsidR="00EE20E7" w:rsidRDefault="00EE20E7">
      <w:pPr>
        <w:jc w:val="center"/>
        <w:rPr>
          <w:b/>
        </w:rPr>
      </w:pPr>
    </w:p>
    <w:p w14:paraId="23229FC7" w14:textId="77777777" w:rsidR="00EE20E7" w:rsidRDefault="00EE20E7">
      <w:pPr>
        <w:jc w:val="center"/>
        <w:rPr>
          <w:b/>
        </w:rPr>
      </w:pPr>
    </w:p>
    <w:p w14:paraId="02585AE8" w14:textId="77777777" w:rsidR="00EE20E7" w:rsidRDefault="00EE20E7">
      <w:pPr>
        <w:jc w:val="center"/>
        <w:rPr>
          <w:b/>
        </w:rPr>
      </w:pPr>
    </w:p>
    <w:p w14:paraId="12A41FF2" w14:textId="77777777" w:rsidR="00EE20E7" w:rsidRDefault="00EE20E7">
      <w:pPr>
        <w:jc w:val="center"/>
        <w:rPr>
          <w:b/>
        </w:rPr>
      </w:pPr>
    </w:p>
    <w:p w14:paraId="3D6A3A18" w14:textId="77777777" w:rsidR="00EE20E7" w:rsidRDefault="00EE20E7">
      <w:pPr>
        <w:jc w:val="center"/>
        <w:rPr>
          <w:b/>
        </w:rPr>
      </w:pPr>
    </w:p>
    <w:p w14:paraId="2F437786" w14:textId="77777777" w:rsidR="00EE20E7" w:rsidRDefault="00EE20E7">
      <w:pPr>
        <w:jc w:val="center"/>
        <w:rPr>
          <w:b/>
        </w:rPr>
      </w:pPr>
    </w:p>
    <w:p w14:paraId="4A4D0A20" w14:textId="77777777" w:rsidR="00EE20E7" w:rsidRDefault="00EE20E7">
      <w:pPr>
        <w:jc w:val="center"/>
        <w:rPr>
          <w:b/>
        </w:rPr>
      </w:pPr>
    </w:p>
    <w:p w14:paraId="088A3B2E" w14:textId="77777777" w:rsidR="00EE20E7" w:rsidRDefault="00EE20E7">
      <w:pPr>
        <w:jc w:val="center"/>
        <w:rPr>
          <w:b/>
        </w:rPr>
      </w:pPr>
    </w:p>
    <w:p w14:paraId="3A0D071D" w14:textId="77777777" w:rsidR="00EE20E7" w:rsidRDefault="00EE20E7">
      <w:pPr>
        <w:jc w:val="center"/>
        <w:rPr>
          <w:b/>
        </w:rPr>
      </w:pPr>
    </w:p>
    <w:p w14:paraId="20D6AE3E" w14:textId="77777777" w:rsidR="00B916E6" w:rsidRDefault="00B916E6">
      <w:pPr>
        <w:jc w:val="center"/>
        <w:rPr>
          <w:b/>
        </w:rPr>
      </w:pPr>
    </w:p>
    <w:p w14:paraId="66E737AB" w14:textId="77777777" w:rsidR="00B916E6" w:rsidRDefault="00B916E6">
      <w:pPr>
        <w:jc w:val="center"/>
        <w:rPr>
          <w:b/>
        </w:rPr>
      </w:pPr>
    </w:p>
    <w:p w14:paraId="4F4F8F56" w14:textId="77777777" w:rsidR="00B916E6" w:rsidRDefault="00B916E6">
      <w:pPr>
        <w:jc w:val="center"/>
        <w:rPr>
          <w:b/>
        </w:rPr>
      </w:pPr>
    </w:p>
    <w:p w14:paraId="3A3AA584" w14:textId="6CA84249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C2C0C" wp14:editId="24D0786A">
                <wp:simplePos x="0" y="0"/>
                <wp:positionH relativeFrom="column">
                  <wp:posOffset>342900</wp:posOffset>
                </wp:positionH>
                <wp:positionV relativeFrom="paragraph">
                  <wp:posOffset>46355</wp:posOffset>
                </wp:positionV>
                <wp:extent cx="2171700" cy="857885"/>
                <wp:effectExtent l="0" t="0" r="0" b="0"/>
                <wp:wrapNone/>
                <wp:docPr id="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578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A602" w14:textId="77777777" w:rsidR="00354569" w:rsidRDefault="00354569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 dedicatória é opcional, no qual o autor presta homenagem ou ded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ca seu trabalho a a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guém.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C2C0C" id="Text Box 105" o:spid="_x0000_s1027" type="#_x0000_t202" style="position:absolute;left:0;text-align:left;margin-left:27pt;margin-top:3.65pt;width:171pt;height:6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" fillcolor="yellow">
                <v:textbox>
                  <w:txbxContent>
                    <w:p w14:paraId="7DB6A602" w14:textId="77777777" w:rsidR="00354569" w:rsidRDefault="00354569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 dedicatória é opcional, no qual o autor presta homenagem ou ded</w:t>
                      </w:r>
                      <w:r>
                        <w:rPr>
                          <w:rFonts w:cs="Arial"/>
                          <w:sz w:val="20"/>
                        </w:rPr>
                        <w:t>i</w:t>
                      </w:r>
                      <w:r>
                        <w:rPr>
                          <w:rFonts w:cs="Arial"/>
                          <w:sz w:val="20"/>
                        </w:rPr>
                        <w:t>ca seu trabalho a a</w:t>
                      </w:r>
                      <w:r>
                        <w:rPr>
                          <w:rFonts w:cs="Arial"/>
                          <w:sz w:val="20"/>
                        </w:rPr>
                        <w:t>l</w:t>
                      </w:r>
                      <w:r>
                        <w:rPr>
                          <w:rFonts w:cs="Arial"/>
                          <w:sz w:val="20"/>
                        </w:rPr>
                        <w:t>guém.</w:t>
                      </w:r>
                    </w:p>
                  </w:txbxContent>
                </v:textbox>
              </v:shape>
            </w:pict>
          </mc:Fallback>
        </mc:AlternateContent>
      </w:r>
    </w:p>
    <w:p w14:paraId="76EC9988" w14:textId="77777777" w:rsidR="00B916E6" w:rsidRDefault="00B916E6">
      <w:pPr>
        <w:pStyle w:val="07-FolhadeRosto"/>
        <w:spacing w:after="0"/>
        <w:rPr>
          <w:caps w:val="0"/>
        </w:rPr>
      </w:pPr>
    </w:p>
    <w:p w14:paraId="6DCAFBC7" w14:textId="77777777" w:rsidR="00B916E6" w:rsidRDefault="00B916E6">
      <w:pPr>
        <w:jc w:val="center"/>
        <w:rPr>
          <w:b/>
        </w:rPr>
      </w:pPr>
    </w:p>
    <w:p w14:paraId="1F29E76C" w14:textId="77777777" w:rsidR="00B916E6" w:rsidRDefault="00B916E6">
      <w:pPr>
        <w:jc w:val="center"/>
        <w:rPr>
          <w:b/>
        </w:rPr>
      </w:pPr>
    </w:p>
    <w:p w14:paraId="259FE3E4" w14:textId="77777777" w:rsidR="00B916E6" w:rsidRPr="00BC7A0A" w:rsidRDefault="00B916E6" w:rsidP="00FD1C8A">
      <w:pPr>
        <w:pStyle w:val="Recuodecorpodetexto"/>
        <w:rPr>
          <w:color w:val="008000"/>
        </w:rPr>
      </w:pPr>
      <w:r w:rsidRPr="00BC7A0A">
        <w:rPr>
          <w:color w:val="008000"/>
        </w:rPr>
        <w:t>Dedico este trabalho a(</w:t>
      </w:r>
      <w:r w:rsidR="00E00DE7" w:rsidRPr="00BC7A0A">
        <w:rPr>
          <w:color w:val="008000"/>
        </w:rPr>
        <w:t>o</w:t>
      </w:r>
      <w:r w:rsidRPr="00BC7A0A">
        <w:rPr>
          <w:color w:val="008000"/>
        </w:rPr>
        <w:t>) minha(meu) esp</w:t>
      </w:r>
      <w:r w:rsidRPr="00BC7A0A">
        <w:rPr>
          <w:color w:val="008000"/>
        </w:rPr>
        <w:t>o</w:t>
      </w:r>
      <w:r w:rsidRPr="00BC7A0A">
        <w:rPr>
          <w:color w:val="008000"/>
        </w:rPr>
        <w:t>sa(o) e aos meus estimados filhos.</w:t>
      </w:r>
    </w:p>
    <w:p w14:paraId="01F66A83" w14:textId="77777777" w:rsidR="00B916E6" w:rsidRPr="00AB74FB" w:rsidRDefault="00B916E6" w:rsidP="00AB74FB">
      <w:pPr>
        <w:pStyle w:val="TITULOagradecimentossumarioresumosetc"/>
      </w:pPr>
      <w:r>
        <w:br w:type="page"/>
      </w:r>
      <w:r w:rsidRPr="00AB74FB">
        <w:lastRenderedPageBreak/>
        <w:t>AGRADECIMENTOS</w:t>
      </w:r>
    </w:p>
    <w:p w14:paraId="6560DE68" w14:textId="77777777" w:rsidR="00B916E6" w:rsidRPr="00BC7A0A" w:rsidRDefault="006479A4">
      <w:pPr>
        <w:ind w:left="4140"/>
        <w:rPr>
          <w:rFonts w:cs="Arial"/>
          <w:color w:val="008000"/>
        </w:rPr>
      </w:pPr>
      <w:r w:rsidRPr="006479A4">
        <w:rPr>
          <w:rFonts w:cs="Arial"/>
          <w:color w:val="FF0000"/>
        </w:rPr>
        <w:t>(EXEMPLO)</w:t>
      </w:r>
      <w:r>
        <w:rPr>
          <w:rFonts w:cs="Arial"/>
        </w:rPr>
        <w:t xml:space="preserve"> </w:t>
      </w:r>
      <w:r w:rsidR="00B916E6" w:rsidRPr="00BC7A0A">
        <w:rPr>
          <w:rFonts w:cs="Arial"/>
          <w:color w:val="008000"/>
        </w:rPr>
        <w:t>A Deus, que sempre iluminou a minha caminhada.</w:t>
      </w:r>
    </w:p>
    <w:p w14:paraId="50412C2D" w14:textId="77777777" w:rsidR="00B916E6" w:rsidRPr="00BC7A0A" w:rsidRDefault="00B916E6">
      <w:pPr>
        <w:ind w:left="4140"/>
        <w:rPr>
          <w:rFonts w:cs="Arial"/>
          <w:color w:val="008000"/>
        </w:rPr>
      </w:pPr>
    </w:p>
    <w:p w14:paraId="6F489682" w14:textId="77777777" w:rsidR="00B916E6" w:rsidRPr="00BC7A0A" w:rsidRDefault="00B916E6">
      <w:pPr>
        <w:ind w:left="4140"/>
        <w:rPr>
          <w:rFonts w:cs="Arial"/>
          <w:color w:val="008000"/>
        </w:rPr>
      </w:pPr>
      <w:r w:rsidRPr="00BC7A0A">
        <w:rPr>
          <w:rFonts w:cs="Arial"/>
          <w:color w:val="008000"/>
        </w:rPr>
        <w:t>A meu Orientador Fulano de Tal pelo estímulo e atenção que me concedeu durante o curso.</w:t>
      </w:r>
    </w:p>
    <w:p w14:paraId="4EC2E31A" w14:textId="77777777" w:rsidR="00B916E6" w:rsidRPr="00BC7A0A" w:rsidRDefault="00B916E6">
      <w:pPr>
        <w:ind w:left="4140"/>
        <w:rPr>
          <w:rFonts w:cs="Arial"/>
          <w:color w:val="008000"/>
        </w:rPr>
      </w:pPr>
    </w:p>
    <w:p w14:paraId="258F2940" w14:textId="77777777" w:rsidR="00B916E6" w:rsidRPr="00BC7A0A" w:rsidRDefault="00B916E6">
      <w:pPr>
        <w:ind w:left="4140"/>
        <w:rPr>
          <w:rFonts w:cs="Arial"/>
          <w:color w:val="008000"/>
        </w:rPr>
      </w:pPr>
      <w:r w:rsidRPr="00BC7A0A">
        <w:rPr>
          <w:rFonts w:cs="Arial"/>
          <w:color w:val="008000"/>
        </w:rPr>
        <w:t>Aos Colegas de curso pelo incentivo e troca de e</w:t>
      </w:r>
      <w:r w:rsidRPr="00BC7A0A">
        <w:rPr>
          <w:rFonts w:cs="Arial"/>
          <w:color w:val="008000"/>
        </w:rPr>
        <w:t>x</w:t>
      </w:r>
      <w:r w:rsidRPr="00BC7A0A">
        <w:rPr>
          <w:rFonts w:cs="Arial"/>
          <w:color w:val="008000"/>
        </w:rPr>
        <w:t>periências.</w:t>
      </w:r>
    </w:p>
    <w:p w14:paraId="002E36B3" w14:textId="77777777" w:rsidR="00B916E6" w:rsidRPr="00BC7A0A" w:rsidRDefault="00B916E6">
      <w:pPr>
        <w:ind w:left="4140"/>
        <w:rPr>
          <w:rFonts w:cs="Arial"/>
          <w:color w:val="008000"/>
        </w:rPr>
      </w:pPr>
    </w:p>
    <w:p w14:paraId="07F51838" w14:textId="77777777" w:rsidR="00B916E6" w:rsidRPr="00BC7A0A" w:rsidRDefault="00B916E6">
      <w:pPr>
        <w:ind w:left="4140"/>
        <w:rPr>
          <w:rFonts w:cs="Arial"/>
          <w:color w:val="008000"/>
        </w:rPr>
      </w:pPr>
      <w:r w:rsidRPr="00BC7A0A">
        <w:rPr>
          <w:rFonts w:cs="Arial"/>
          <w:color w:val="008000"/>
        </w:rPr>
        <w:t xml:space="preserve">A todos os meus familiares e amigos pelo </w:t>
      </w:r>
      <w:r w:rsidRPr="00BC7A0A">
        <w:rPr>
          <w:rFonts w:cs="Arial"/>
          <w:color w:val="008000"/>
        </w:rPr>
        <w:t>a</w:t>
      </w:r>
      <w:r w:rsidRPr="00BC7A0A">
        <w:rPr>
          <w:rFonts w:cs="Arial"/>
          <w:color w:val="008000"/>
        </w:rPr>
        <w:t>poio e colaboração.</w:t>
      </w:r>
    </w:p>
    <w:p w14:paraId="60AECFBF" w14:textId="77777777" w:rsidR="00B916E6" w:rsidRDefault="00B916E6">
      <w:pPr>
        <w:ind w:left="4140"/>
      </w:pPr>
      <w:r>
        <w:rPr>
          <w:rFonts w:cs="Arial"/>
        </w:rPr>
        <w:br w:type="column"/>
      </w:r>
    </w:p>
    <w:p w14:paraId="2D64AB78" w14:textId="77777777" w:rsidR="00B916E6" w:rsidRDefault="00B916E6">
      <w:pPr>
        <w:ind w:left="4140"/>
      </w:pPr>
    </w:p>
    <w:p w14:paraId="0A12E407" w14:textId="77777777" w:rsidR="00B916E6" w:rsidRDefault="00B916E6">
      <w:pPr>
        <w:ind w:left="4140"/>
      </w:pPr>
    </w:p>
    <w:p w14:paraId="11C29452" w14:textId="77777777" w:rsidR="00B916E6" w:rsidRDefault="00B916E6">
      <w:pPr>
        <w:ind w:left="4140"/>
      </w:pPr>
    </w:p>
    <w:p w14:paraId="70C0D4F8" w14:textId="77777777" w:rsidR="00B916E6" w:rsidRDefault="00B916E6">
      <w:pPr>
        <w:ind w:left="4140"/>
      </w:pPr>
    </w:p>
    <w:p w14:paraId="30B71D5D" w14:textId="77777777" w:rsidR="00B916E6" w:rsidRDefault="00B916E6">
      <w:pPr>
        <w:ind w:left="4140"/>
      </w:pPr>
    </w:p>
    <w:p w14:paraId="7BEE4895" w14:textId="77777777" w:rsidR="00B916E6" w:rsidRDefault="00B916E6">
      <w:pPr>
        <w:ind w:left="4140"/>
      </w:pPr>
    </w:p>
    <w:p w14:paraId="7F63671F" w14:textId="77777777" w:rsidR="00B916E6" w:rsidRDefault="00B916E6">
      <w:pPr>
        <w:ind w:left="4140"/>
      </w:pPr>
    </w:p>
    <w:p w14:paraId="23781F27" w14:textId="77777777" w:rsidR="00B916E6" w:rsidRDefault="00B916E6">
      <w:pPr>
        <w:ind w:left="4140"/>
      </w:pPr>
    </w:p>
    <w:p w14:paraId="524FDDA1" w14:textId="77777777" w:rsidR="00B916E6" w:rsidRDefault="00B916E6">
      <w:pPr>
        <w:ind w:left="4140"/>
      </w:pPr>
    </w:p>
    <w:p w14:paraId="5CF647BF" w14:textId="77777777" w:rsidR="00B916E6" w:rsidRDefault="00B916E6">
      <w:pPr>
        <w:ind w:left="4140"/>
      </w:pPr>
    </w:p>
    <w:p w14:paraId="6F2B578E" w14:textId="77777777" w:rsidR="00B916E6" w:rsidRDefault="00B916E6">
      <w:pPr>
        <w:ind w:left="4140"/>
      </w:pPr>
    </w:p>
    <w:p w14:paraId="6CCAD560" w14:textId="77777777" w:rsidR="00B916E6" w:rsidRDefault="00B916E6">
      <w:pPr>
        <w:ind w:left="4140"/>
      </w:pPr>
    </w:p>
    <w:p w14:paraId="3C68A834" w14:textId="77777777" w:rsidR="00B916E6" w:rsidRDefault="00B916E6">
      <w:pPr>
        <w:jc w:val="center"/>
        <w:rPr>
          <w:b/>
        </w:rPr>
      </w:pPr>
    </w:p>
    <w:p w14:paraId="1609B520" w14:textId="77777777" w:rsidR="00B916E6" w:rsidRDefault="00B916E6">
      <w:pPr>
        <w:jc w:val="center"/>
        <w:rPr>
          <w:b/>
        </w:rPr>
      </w:pPr>
    </w:p>
    <w:p w14:paraId="0D764520" w14:textId="77777777" w:rsidR="00EE20E7" w:rsidRDefault="00EE20E7">
      <w:pPr>
        <w:jc w:val="center"/>
        <w:rPr>
          <w:b/>
        </w:rPr>
      </w:pPr>
    </w:p>
    <w:p w14:paraId="0D468E75" w14:textId="77777777" w:rsidR="00EE20E7" w:rsidRDefault="00EE20E7">
      <w:pPr>
        <w:jc w:val="center"/>
        <w:rPr>
          <w:b/>
        </w:rPr>
      </w:pPr>
    </w:p>
    <w:p w14:paraId="66D3C9F6" w14:textId="77777777" w:rsidR="00EE20E7" w:rsidRDefault="00EE20E7">
      <w:pPr>
        <w:jc w:val="center"/>
        <w:rPr>
          <w:b/>
        </w:rPr>
      </w:pPr>
    </w:p>
    <w:p w14:paraId="65F7C9B1" w14:textId="77777777" w:rsidR="00EE20E7" w:rsidRDefault="00EE20E7">
      <w:pPr>
        <w:jc w:val="center"/>
        <w:rPr>
          <w:b/>
        </w:rPr>
      </w:pPr>
    </w:p>
    <w:p w14:paraId="6E0177A5" w14:textId="77777777" w:rsidR="00B916E6" w:rsidRDefault="00B916E6">
      <w:pPr>
        <w:jc w:val="center"/>
        <w:rPr>
          <w:b/>
        </w:rPr>
      </w:pPr>
    </w:p>
    <w:p w14:paraId="4957E7CE" w14:textId="77777777" w:rsidR="00B916E6" w:rsidRDefault="00B916E6">
      <w:pPr>
        <w:jc w:val="center"/>
        <w:rPr>
          <w:b/>
        </w:rPr>
      </w:pPr>
    </w:p>
    <w:p w14:paraId="4C64B535" w14:textId="1F116544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A2A80C" wp14:editId="37C86D2F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2400300" cy="1257300"/>
                <wp:effectExtent l="0" t="0" r="0" b="0"/>
                <wp:wrapNone/>
                <wp:docPr id="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A52C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Epígrafe é a inscrição colocada no início de um trabalho, de um cap</w:t>
                            </w:r>
                            <w:r>
                              <w:rPr>
                                <w:rFonts w:cs="Arial"/>
                              </w:rPr>
                              <w:t>í</w:t>
                            </w:r>
                            <w:r>
                              <w:rPr>
                                <w:rFonts w:cs="Arial"/>
                              </w:rPr>
                              <w:t>tulo ou partes principais. É opcional para a monografia.</w:t>
                            </w:r>
                          </w:p>
                          <w:p w14:paraId="2A3B70D6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45649224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</w:rPr>
                              <w:t>Delete as caixas amarelas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A80C" id="Text Box 107" o:spid="_x0000_s1028" type="#_x0000_t202" style="position:absolute;left:0;text-align:left;margin-left:18pt;margin-top:8.45pt;width:189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" fillcolor="yellow">
                <v:textbox>
                  <w:txbxContent>
                    <w:p w14:paraId="4D46A52C" w14:textId="77777777" w:rsidR="00354569" w:rsidRDefault="00354569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Epígrafe é a inscrição colocada no início de um trabalho, de um cap</w:t>
                      </w:r>
                      <w:r>
                        <w:rPr>
                          <w:rFonts w:cs="Arial"/>
                        </w:rPr>
                        <w:t>í</w:t>
                      </w:r>
                      <w:r>
                        <w:rPr>
                          <w:rFonts w:cs="Arial"/>
                        </w:rPr>
                        <w:t>tulo ou partes principais. É opcional para a monografia.</w:t>
                      </w:r>
                    </w:p>
                    <w:p w14:paraId="2A3B70D6" w14:textId="77777777" w:rsidR="00354569" w:rsidRDefault="00354569">
                      <w:pPr>
                        <w:rPr>
                          <w:rFonts w:cs="Arial"/>
                        </w:rPr>
                      </w:pPr>
                    </w:p>
                    <w:p w14:paraId="45649224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="Arial"/>
                          <w:color w:val="FF0000"/>
                        </w:rPr>
                        <w:t>Delete as caixas amarelas</w:t>
                      </w:r>
                    </w:p>
                  </w:txbxContent>
                </v:textbox>
              </v:shape>
            </w:pict>
          </mc:Fallback>
        </mc:AlternateContent>
      </w:r>
    </w:p>
    <w:p w14:paraId="4E889742" w14:textId="77777777" w:rsidR="00B916E6" w:rsidRDefault="00B916E6">
      <w:pPr>
        <w:rPr>
          <w:caps/>
        </w:rPr>
      </w:pPr>
    </w:p>
    <w:p w14:paraId="691F931E" w14:textId="77777777" w:rsidR="00B916E6" w:rsidRDefault="00B916E6">
      <w:pPr>
        <w:jc w:val="center"/>
        <w:rPr>
          <w:b/>
        </w:rPr>
      </w:pPr>
    </w:p>
    <w:p w14:paraId="7B5BE56C" w14:textId="77777777" w:rsidR="00B916E6" w:rsidRDefault="00B916E6">
      <w:pPr>
        <w:jc w:val="center"/>
        <w:rPr>
          <w:b/>
        </w:rPr>
      </w:pPr>
    </w:p>
    <w:p w14:paraId="0F7D6649" w14:textId="77777777" w:rsidR="00B916E6" w:rsidRDefault="00B916E6">
      <w:pPr>
        <w:jc w:val="center"/>
        <w:rPr>
          <w:b/>
        </w:rPr>
      </w:pPr>
    </w:p>
    <w:p w14:paraId="58C9B058" w14:textId="77777777" w:rsidR="00B916E6" w:rsidRDefault="00B916E6">
      <w:pPr>
        <w:jc w:val="center"/>
        <w:rPr>
          <w:b/>
        </w:rPr>
      </w:pPr>
    </w:p>
    <w:p w14:paraId="4C7F1827" w14:textId="77777777" w:rsidR="00B916E6" w:rsidRDefault="00B916E6">
      <w:pPr>
        <w:jc w:val="center"/>
        <w:rPr>
          <w:b/>
        </w:rPr>
      </w:pPr>
    </w:p>
    <w:p w14:paraId="42CE777F" w14:textId="77777777" w:rsidR="00B916E6" w:rsidRDefault="00B916E6">
      <w:pPr>
        <w:jc w:val="center"/>
        <w:rPr>
          <w:b/>
        </w:rPr>
      </w:pPr>
    </w:p>
    <w:p w14:paraId="05CB0920" w14:textId="77777777" w:rsidR="00B916E6" w:rsidRPr="00BC7A0A" w:rsidRDefault="006479A4" w:rsidP="007773F5">
      <w:pPr>
        <w:pStyle w:val="Recuodecorpodetexto"/>
        <w:rPr>
          <w:color w:val="008000"/>
        </w:rPr>
      </w:pPr>
      <w:r w:rsidRPr="00BC7A0A">
        <w:rPr>
          <w:color w:val="008000"/>
        </w:rPr>
        <w:t>“</w:t>
      </w:r>
      <w:r w:rsidR="00B916E6" w:rsidRPr="00BC7A0A">
        <w:rPr>
          <w:color w:val="008000"/>
        </w:rPr>
        <w:t>A Escola é uma arena onde grupos sociais lutam por legitimidade e poder</w:t>
      </w:r>
      <w:r w:rsidR="00523047" w:rsidRPr="00BC7A0A">
        <w:rPr>
          <w:color w:val="008000"/>
        </w:rPr>
        <w:t>”.</w:t>
      </w:r>
    </w:p>
    <w:p w14:paraId="5929B6C3" w14:textId="77777777" w:rsidR="00B916E6" w:rsidRDefault="00B916E6" w:rsidP="007773F5">
      <w:pPr>
        <w:pStyle w:val="Recuodecorpodetexto"/>
      </w:pPr>
      <w:proofErr w:type="spellStart"/>
      <w:r w:rsidRPr="00BC7A0A">
        <w:rPr>
          <w:color w:val="008000"/>
        </w:rPr>
        <w:t>Dinair</w:t>
      </w:r>
      <w:proofErr w:type="spellEnd"/>
      <w:r w:rsidRPr="00BC7A0A">
        <w:rPr>
          <w:color w:val="008000"/>
        </w:rPr>
        <w:t xml:space="preserve"> Leal da Hora</w:t>
      </w:r>
    </w:p>
    <w:p w14:paraId="30554223" w14:textId="77777777" w:rsidR="00336327" w:rsidRDefault="00336327" w:rsidP="00336327">
      <w:pPr>
        <w:pStyle w:val="ANEXOS"/>
        <w:rPr>
          <w:b w:val="0"/>
        </w:rPr>
      </w:pPr>
      <w:r>
        <w:br w:type="page"/>
      </w:r>
      <w:bookmarkStart w:id="0" w:name="_Toc378694359"/>
      <w:r>
        <w:lastRenderedPageBreak/>
        <w:t>RESUMO</w:t>
      </w:r>
      <w:bookmarkStart w:id="1" w:name="RESUMO"/>
      <w:bookmarkEnd w:id="0"/>
      <w:bookmarkEnd w:id="1"/>
    </w:p>
    <w:p w14:paraId="51D716C0" w14:textId="77777777" w:rsidR="00336327" w:rsidRPr="00FD50B3" w:rsidRDefault="00336327" w:rsidP="00336327">
      <w:pPr>
        <w:pStyle w:val="Normal-resumoabstract"/>
        <w:rPr>
          <w:color w:val="008000"/>
        </w:rPr>
      </w:pPr>
      <w:r w:rsidRPr="00FD50B3">
        <w:rPr>
          <w:color w:val="008000"/>
        </w:rPr>
        <w:t>O resumo deve apresentar os pontos relevantes de um texto, no mesmo momento ele terá que dar uma visão rápida e clara dos conteúdos, metodologias e das co</w:t>
      </w:r>
      <w:r w:rsidRPr="00FD50B3">
        <w:rPr>
          <w:color w:val="008000"/>
        </w:rPr>
        <w:t>n</w:t>
      </w:r>
      <w:r w:rsidRPr="00FD50B3">
        <w:rPr>
          <w:color w:val="008000"/>
        </w:rPr>
        <w:t>clusões do trab</w:t>
      </w:r>
      <w:r w:rsidRPr="00FD50B3">
        <w:rPr>
          <w:color w:val="008000"/>
        </w:rPr>
        <w:t>a</w:t>
      </w:r>
      <w:r w:rsidRPr="00FD50B3">
        <w:rPr>
          <w:color w:val="008000"/>
        </w:rPr>
        <w:t>lho</w:t>
      </w:r>
      <w:r w:rsidR="00BC7A0A" w:rsidRPr="00FD50B3">
        <w:rPr>
          <w:color w:val="008000"/>
        </w:rPr>
        <w:t>. As frases têm que ter uma sequ</w:t>
      </w:r>
      <w:r w:rsidRPr="00FD50B3">
        <w:rPr>
          <w:color w:val="008000"/>
        </w:rPr>
        <w:t>ência lógica e objetiva. A fonte do estilo é Arial e tam</w:t>
      </w:r>
      <w:r w:rsidRPr="00FD50B3">
        <w:rPr>
          <w:color w:val="008000"/>
        </w:rPr>
        <w:t>a</w:t>
      </w:r>
      <w:r w:rsidRPr="00FD50B3">
        <w:rPr>
          <w:color w:val="008000"/>
        </w:rPr>
        <w:t>nho 12.</w:t>
      </w:r>
    </w:p>
    <w:p w14:paraId="43909C04" w14:textId="77777777" w:rsidR="00336327" w:rsidRPr="00E00DE7" w:rsidRDefault="00336327" w:rsidP="00336327">
      <w:pPr>
        <w:pStyle w:val="PalavrasChaves"/>
        <w:rPr>
          <w:lang w:val="pt-BR"/>
        </w:rPr>
      </w:pPr>
      <w:r w:rsidRPr="00E00DE7">
        <w:rPr>
          <w:lang w:val="pt-BR"/>
        </w:rPr>
        <w:t xml:space="preserve">Palavras-chaves: </w:t>
      </w:r>
      <w:r w:rsidRPr="00FD50B3">
        <w:rPr>
          <w:color w:val="008000"/>
          <w:lang w:val="pt-BR"/>
        </w:rPr>
        <w:t>palavra1, palavra2 e palavra3</w:t>
      </w:r>
      <w:r w:rsidRPr="00E00DE7">
        <w:rPr>
          <w:lang w:val="pt-BR"/>
        </w:rPr>
        <w:t>.</w:t>
      </w:r>
    </w:p>
    <w:p w14:paraId="1DBE1E3F" w14:textId="0578B366" w:rsidR="00336327" w:rsidRPr="00E00DE7" w:rsidRDefault="00131205" w:rsidP="00336327">
      <w:pPr>
        <w:pStyle w:val="PalavrasChaves"/>
        <w:rPr>
          <w:lang w:val="pt-BR"/>
        </w:rPr>
      </w:pPr>
      <w:r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861C" wp14:editId="37E5C9BA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3543300" cy="1371600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71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97A3" w14:textId="77777777" w:rsidR="00354569" w:rsidRDefault="00354569" w:rsidP="00336327">
                            <w:r>
                              <w:rPr>
                                <w:i/>
                                <w:iCs/>
                              </w:rPr>
                              <w:t>O resumo e abstract</w:t>
                            </w:r>
                            <w:r>
                              <w:t xml:space="preserve"> devem ser digitados sem parágrafo inicial e o espaçamento entre linhas é simples. Lembre-se que já existem estilos que formatam o texto adequadamente. </w:t>
                            </w:r>
                            <w:r>
                              <w:rPr>
                                <w:color w:val="FF0000"/>
                              </w:rPr>
                              <w:t>Remova as ca</w:t>
                            </w:r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</w:rPr>
                              <w:t>xas amarelas antes de imprimir.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861C" id="Text Box 142" o:spid="_x0000_s1029" type="#_x0000_t202" style="position:absolute;left:0;text-align:left;margin-left:108pt;margin-top:3.65pt;width:27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" fillcolor="#ff9">
                <v:textbox>
                  <w:txbxContent>
                    <w:p w14:paraId="4F3297A3" w14:textId="77777777" w:rsidR="00354569" w:rsidRDefault="00354569" w:rsidP="00336327">
                      <w:r>
                        <w:rPr>
                          <w:i/>
                          <w:iCs/>
                        </w:rPr>
                        <w:t>O resumo e abstract</w:t>
                      </w:r>
                      <w:r>
                        <w:t xml:space="preserve"> devem ser digitados sem parágrafo inicial e o espaçamento entre linhas é simples. Lembre-se que já existem estilos que formatam o texto adequadamente. </w:t>
                      </w:r>
                      <w:r>
                        <w:rPr>
                          <w:color w:val="FF0000"/>
                        </w:rPr>
                        <w:t>Remova as ca</w:t>
                      </w:r>
                      <w:r>
                        <w:rPr>
                          <w:color w:val="FF0000"/>
                        </w:rPr>
                        <w:t>i</w:t>
                      </w:r>
                      <w:r>
                        <w:rPr>
                          <w:color w:val="FF0000"/>
                        </w:rPr>
                        <w:t>xas amarelas antes de imprimir.</w:t>
                      </w:r>
                    </w:p>
                  </w:txbxContent>
                </v:textbox>
              </v:shape>
            </w:pict>
          </mc:Fallback>
        </mc:AlternateContent>
      </w:r>
    </w:p>
    <w:p w14:paraId="219B13BB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5550B34A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13FB0D3B" w14:textId="77777777" w:rsidR="00336327" w:rsidRDefault="00336327" w:rsidP="00336327">
      <w:pPr>
        <w:pStyle w:val="ANEXOS"/>
        <w:rPr>
          <w:b w:val="0"/>
          <w:szCs w:val="32"/>
          <w:lang w:val="en-US"/>
        </w:rPr>
      </w:pPr>
      <w:r>
        <w:br w:type="page"/>
      </w:r>
      <w:bookmarkStart w:id="2" w:name="_Toc378694360"/>
      <w:r>
        <w:rPr>
          <w:lang w:val="en-US"/>
        </w:rPr>
        <w:lastRenderedPageBreak/>
        <w:t>ABSTRACT</w:t>
      </w:r>
      <w:bookmarkStart w:id="3" w:name="ABSTRACT"/>
      <w:bookmarkEnd w:id="3"/>
      <w:r w:rsidR="006479A4">
        <w:rPr>
          <w:lang w:val="en-US"/>
        </w:rPr>
        <w:t xml:space="preserve"> </w:t>
      </w:r>
      <w:r w:rsidR="006479A4" w:rsidRPr="006479A4">
        <w:rPr>
          <w:color w:val="FF0000"/>
          <w:lang w:val="en-US"/>
        </w:rPr>
        <w:t>(</w:t>
      </w:r>
      <w:r w:rsidR="005072A4" w:rsidRPr="006479A4">
        <w:rPr>
          <w:color w:val="FF0000"/>
          <w:lang w:val="en-US"/>
        </w:rPr>
        <w:t>op</w:t>
      </w:r>
      <w:r w:rsidR="00FD50B3">
        <w:rPr>
          <w:color w:val="FF0000"/>
          <w:lang w:val="en-US"/>
        </w:rPr>
        <w:t>cional</w:t>
      </w:r>
      <w:r w:rsidR="006479A4" w:rsidRPr="006479A4">
        <w:rPr>
          <w:color w:val="FF0000"/>
          <w:lang w:val="en-US"/>
        </w:rPr>
        <w:t>)</w:t>
      </w:r>
      <w:bookmarkEnd w:id="2"/>
    </w:p>
    <w:p w14:paraId="213740C4" w14:textId="77777777" w:rsidR="00336327" w:rsidRPr="00FD50B3" w:rsidRDefault="00336327" w:rsidP="00336327">
      <w:pPr>
        <w:pStyle w:val="Normal-resumoabstract"/>
        <w:rPr>
          <w:color w:val="008000"/>
          <w:lang w:val="en-US"/>
        </w:rPr>
      </w:pPr>
      <w:r w:rsidRPr="00FD50B3">
        <w:rPr>
          <w:color w:val="008000"/>
          <w:lang w:val="en-US"/>
        </w:rPr>
        <w:t>The summary must present the excellent points of a text, at the same moment it will have that to give a fast and clear vision of the contents, methodologies and of the conclusions of the work.  The phrases have that to have a logical and objective s</w:t>
      </w:r>
      <w:r w:rsidRPr="00FD50B3">
        <w:rPr>
          <w:color w:val="008000"/>
          <w:lang w:val="en-US"/>
        </w:rPr>
        <w:t>e</w:t>
      </w:r>
      <w:r w:rsidRPr="00FD50B3">
        <w:rPr>
          <w:color w:val="008000"/>
          <w:lang w:val="en-US"/>
        </w:rPr>
        <w:t>quence.  The source of the style is so great Arial and 12.</w:t>
      </w:r>
    </w:p>
    <w:p w14:paraId="5FBC58BF" w14:textId="77777777" w:rsidR="00336327" w:rsidRDefault="00336327" w:rsidP="00336327">
      <w:pPr>
        <w:pStyle w:val="PalavrasChaves"/>
      </w:pPr>
      <w:r>
        <w:t xml:space="preserve">Key words: </w:t>
      </w:r>
      <w:r w:rsidRPr="00FD50B3">
        <w:rPr>
          <w:color w:val="008000"/>
        </w:rPr>
        <w:t>word1, word2 and word3</w:t>
      </w:r>
      <w:r>
        <w:t>.</w:t>
      </w:r>
    </w:p>
    <w:p w14:paraId="57A58468" w14:textId="77777777" w:rsidR="00FF01F7" w:rsidRDefault="00336327" w:rsidP="00336327">
      <w:pPr>
        <w:pStyle w:val="ANEXOS"/>
        <w:rPr>
          <w:b w:val="0"/>
          <w:szCs w:val="32"/>
        </w:rPr>
      </w:pPr>
      <w:r w:rsidRPr="00C17E2B">
        <w:br w:type="column"/>
      </w:r>
      <w:bookmarkStart w:id="4" w:name="_Toc378694361"/>
      <w:r w:rsidR="00FF01F7">
        <w:lastRenderedPageBreak/>
        <w:t>LISTA DE ILUSTR</w:t>
      </w:r>
      <w:r w:rsidR="00FF01F7">
        <w:t>A</w:t>
      </w:r>
      <w:r w:rsidR="00FF01F7">
        <w:t>ÇÕES</w:t>
      </w:r>
      <w:bookmarkStart w:id="5" w:name="LISTADEILISTRACOES"/>
      <w:bookmarkEnd w:id="4"/>
      <w:bookmarkEnd w:id="5"/>
    </w:p>
    <w:p w14:paraId="03D56EA4" w14:textId="77777777" w:rsidR="0080371A" w:rsidRDefault="00FE07B5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bookmarkStart w:id="6" w:name="_Toc378693901"/>
      <w:r w:rsidR="0080371A" w:rsidRPr="00DC461F">
        <w:rPr>
          <w:rStyle w:val="Hyperlink"/>
          <w:noProof/>
        </w:rPr>
        <w:fldChar w:fldCharType="begin"/>
      </w:r>
      <w:r w:rsidR="0080371A" w:rsidRPr="00DC461F">
        <w:rPr>
          <w:rStyle w:val="Hyperlink"/>
          <w:noProof/>
        </w:rPr>
        <w:instrText xml:space="preserve"> </w:instrText>
      </w:r>
      <w:r w:rsidR="0080371A">
        <w:rPr>
          <w:noProof/>
        </w:rPr>
        <w:instrText>HYPERLINK \l "_Toc378694305"</w:instrText>
      </w:r>
      <w:r w:rsidR="0080371A" w:rsidRPr="00DC461F">
        <w:rPr>
          <w:rStyle w:val="Hyperlink"/>
          <w:noProof/>
        </w:rPr>
        <w:instrText xml:space="preserve"> </w:instrText>
      </w:r>
      <w:r w:rsidR="0080371A" w:rsidRPr="00DC461F">
        <w:rPr>
          <w:noProof/>
          <w:color w:val="0000FF"/>
          <w:u w:val="single"/>
        </w:rPr>
      </w:r>
      <w:r w:rsidR="0080371A" w:rsidRPr="00DC461F">
        <w:rPr>
          <w:rStyle w:val="Hyperlink"/>
          <w:noProof/>
        </w:rPr>
        <w:fldChar w:fldCharType="separate"/>
      </w:r>
      <w:r w:rsidR="0080371A" w:rsidRPr="00DC461F">
        <w:rPr>
          <w:rStyle w:val="Hyperlink"/>
          <w:noProof/>
        </w:rPr>
        <w:t>Figura 1: Exemplo de Figura.</w:t>
      </w:r>
      <w:r w:rsidR="0080371A">
        <w:rPr>
          <w:noProof/>
          <w:webHidden/>
        </w:rPr>
        <w:tab/>
      </w:r>
      <w:r w:rsidR="0080371A">
        <w:rPr>
          <w:noProof/>
          <w:webHidden/>
        </w:rPr>
        <w:fldChar w:fldCharType="begin"/>
      </w:r>
      <w:r w:rsidR="0080371A">
        <w:rPr>
          <w:noProof/>
          <w:webHidden/>
        </w:rPr>
        <w:instrText xml:space="preserve"> PAGEREF _Toc378694305 \h </w:instrText>
      </w:r>
      <w:r w:rsidR="006D3FD2">
        <w:rPr>
          <w:noProof/>
        </w:rPr>
      </w:r>
      <w:r w:rsidR="0080371A">
        <w:rPr>
          <w:noProof/>
          <w:webHidden/>
        </w:rPr>
        <w:fldChar w:fldCharType="separate"/>
      </w:r>
      <w:r w:rsidR="0080371A">
        <w:rPr>
          <w:noProof/>
          <w:webHidden/>
        </w:rPr>
        <w:t>19</w:t>
      </w:r>
      <w:r w:rsidR="0080371A">
        <w:rPr>
          <w:noProof/>
          <w:webHidden/>
        </w:rPr>
        <w:fldChar w:fldCharType="end"/>
      </w:r>
      <w:r w:rsidR="0080371A" w:rsidRPr="00DC461F">
        <w:rPr>
          <w:rStyle w:val="Hyperlink"/>
          <w:noProof/>
        </w:rPr>
        <w:fldChar w:fldCharType="end"/>
      </w:r>
    </w:p>
    <w:p w14:paraId="2E02296D" w14:textId="77777777" w:rsidR="00FF01F7" w:rsidRDefault="00FE07B5" w:rsidP="00FE07B5">
      <w:pPr>
        <w:pStyle w:val="ANEXOS"/>
      </w:pPr>
      <w:r>
        <w:fldChar w:fldCharType="end"/>
      </w:r>
      <w:r w:rsidR="00FF01F7" w:rsidRPr="00FE07B5">
        <w:br w:type="page"/>
      </w:r>
      <w:bookmarkStart w:id="7" w:name="_Toc268009113"/>
      <w:bookmarkStart w:id="8" w:name="_Toc299204216"/>
      <w:bookmarkStart w:id="9" w:name="_Toc330745075"/>
      <w:bookmarkStart w:id="10" w:name="_Toc378694362"/>
      <w:bookmarkStart w:id="11" w:name="_Toc378694363"/>
      <w:r w:rsidR="00FF01F7">
        <w:lastRenderedPageBreak/>
        <w:t>LISTA DE TABELAS</w:t>
      </w:r>
      <w:bookmarkStart w:id="12" w:name="LISTADETABELASEGRAFICOS"/>
      <w:bookmarkEnd w:id="6"/>
      <w:bookmarkEnd w:id="7"/>
      <w:bookmarkEnd w:id="8"/>
      <w:bookmarkEnd w:id="9"/>
      <w:bookmarkEnd w:id="10"/>
      <w:bookmarkEnd w:id="11"/>
      <w:bookmarkEnd w:id="12"/>
    </w:p>
    <w:p w14:paraId="23FBF5A5" w14:textId="77777777" w:rsidR="0080371A" w:rsidRDefault="00E92A29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"Tabela" </w:instrText>
      </w:r>
      <w:r>
        <w:rPr>
          <w:rFonts w:cs="Arial"/>
        </w:rPr>
        <w:fldChar w:fldCharType="separate"/>
      </w:r>
      <w:hyperlink w:anchor="_Toc378694310" w:history="1">
        <w:r w:rsidR="0080371A" w:rsidRPr="00B10BDC">
          <w:rPr>
            <w:rStyle w:val="Hyperlink"/>
            <w:noProof/>
          </w:rPr>
          <w:t>Tabela 1: Exemplo de Tabela.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_Toc378694310 \h </w:instrText>
        </w:r>
        <w:r w:rsidR="006D3FD2">
          <w:rPr>
            <w:noProof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140B7384" w14:textId="77777777" w:rsidR="00FF01F7" w:rsidRDefault="00E92A29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165B47C0" w14:textId="77777777" w:rsidR="00FF01F7" w:rsidRDefault="00FF01F7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6DC5E73" w14:textId="77777777" w:rsidR="00336327" w:rsidRDefault="00336327" w:rsidP="00336327">
      <w:pPr>
        <w:pStyle w:val="ANEXOS"/>
      </w:pPr>
      <w:r>
        <w:br w:type="page"/>
      </w:r>
      <w:bookmarkStart w:id="13" w:name="_Toc378694364"/>
      <w:r>
        <w:lastRenderedPageBreak/>
        <w:t>LISTA DE GRÁFICOS</w:t>
      </w:r>
      <w:bookmarkEnd w:id="13"/>
    </w:p>
    <w:p w14:paraId="0F20497B" w14:textId="77777777" w:rsidR="0080371A" w:rsidRDefault="009963CA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"Gráfico" </w:instrText>
      </w:r>
      <w:r>
        <w:rPr>
          <w:rFonts w:cs="Arial"/>
        </w:rPr>
        <w:fldChar w:fldCharType="separate"/>
      </w:r>
      <w:hyperlink w:anchor="_Toc378694318" w:history="1">
        <w:r w:rsidR="0080371A" w:rsidRPr="00421752">
          <w:rPr>
            <w:rStyle w:val="Hyperlink"/>
            <w:noProof/>
          </w:rPr>
          <w:t>Gráfico 1: Exemplo de um gráfico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_Toc378694318 \h </w:instrText>
        </w:r>
        <w:r w:rsidR="006D3FD2">
          <w:rPr>
            <w:noProof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64AFB625" w14:textId="77777777" w:rsidR="00336327" w:rsidRDefault="009963CA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43EB87B4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3DC1CB33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E9D2FF4" w14:textId="77777777" w:rsidR="00662C92" w:rsidRDefault="00662C92" w:rsidP="00E4496F">
      <w:pPr>
        <w:pStyle w:val="ANEXOS"/>
      </w:pPr>
      <w:r>
        <w:br w:type="page"/>
      </w:r>
      <w:bookmarkStart w:id="14" w:name="_Toc378694365"/>
      <w:r>
        <w:lastRenderedPageBreak/>
        <w:t>LISTA DE ABREVIAT</w:t>
      </w:r>
      <w:r>
        <w:t>U</w:t>
      </w:r>
      <w:r>
        <w:t>RAS E SIGLAS</w:t>
      </w:r>
      <w:bookmarkStart w:id="15" w:name="LISTADEABREVIATURASESIGLAS"/>
      <w:bookmarkEnd w:id="14"/>
      <w:bookmarkEnd w:id="15"/>
    </w:p>
    <w:p w14:paraId="7F4587F7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LDB – Lei de Diretrizes e Bases</w:t>
      </w:r>
    </w:p>
    <w:p w14:paraId="297E1740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MALO – Museu ao Ar Livre de Orleans</w:t>
      </w:r>
    </w:p>
    <w:p w14:paraId="654ECA4A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SMA – Secretaria Municipal de Administração</w:t>
      </w:r>
    </w:p>
    <w:p w14:paraId="1AB36322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SME – Secretaria Municipal de Educação</w:t>
      </w:r>
    </w:p>
    <w:p w14:paraId="6EEED88E" w14:textId="77777777" w:rsidR="00B916E6" w:rsidRDefault="00662C92" w:rsidP="00662C92">
      <w:pPr>
        <w:pStyle w:val="TITULOagradecimentossumarioresumosetc"/>
      </w:pPr>
      <w:r>
        <w:rPr>
          <w:szCs w:val="32"/>
        </w:rPr>
        <w:br w:type="page"/>
      </w:r>
      <w:r w:rsidR="00336327">
        <w:lastRenderedPageBreak/>
        <w:t xml:space="preserve"> </w:t>
      </w:r>
      <w:r w:rsidR="00B916E6">
        <w:t>SUMÁRIO</w:t>
      </w:r>
    </w:p>
    <w:p w14:paraId="5BF6AB2E" w14:textId="77777777" w:rsidR="00B916E6" w:rsidRDefault="00B916E6">
      <w:pPr>
        <w:rPr>
          <w:b/>
        </w:rPr>
      </w:pPr>
    </w:p>
    <w:p w14:paraId="2111FD9F" w14:textId="77777777" w:rsidR="0080371A" w:rsidRDefault="00B916E6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b/>
        </w:rPr>
        <w:fldChar w:fldCharType="begin"/>
      </w:r>
      <w:r>
        <w:rPr>
          <w:b/>
        </w:rPr>
        <w:instrText xml:space="preserve"> TOC \o "2-9" \h \z \t "Título 1;1;REFERÊNCIA BIBLIOGRÁFICA;1;ANEXOS;1" </w:instrText>
      </w:r>
      <w:r>
        <w:rPr>
          <w:b/>
        </w:rPr>
        <w:fldChar w:fldCharType="separate"/>
      </w:r>
      <w:hyperlink w:anchor="_Toc378694359" w:history="1">
        <w:r w:rsidR="0080371A" w:rsidRPr="00F0401E">
          <w:rPr>
            <w:rStyle w:val="Hyperlink"/>
            <w:noProof/>
          </w:rPr>
          <w:t>RESUMO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_Toc378694359 \h </w:instrText>
        </w:r>
        <w:r w:rsidR="006D3FD2">
          <w:rPr>
            <w:noProof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7</w:t>
        </w:r>
        <w:r w:rsidR="0080371A">
          <w:rPr>
            <w:noProof/>
            <w:webHidden/>
          </w:rPr>
          <w:fldChar w:fldCharType="end"/>
        </w:r>
      </w:hyperlink>
    </w:p>
    <w:p w14:paraId="4A3B848B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0" w:history="1">
        <w:r w:rsidRPr="00F0401E">
          <w:rPr>
            <w:rStyle w:val="Hyperlink"/>
            <w:noProof/>
            <w:lang w:val="en-US"/>
          </w:rPr>
          <w:t>ABSTRACT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_Toc378694360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58A2C8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1" w:history="1">
        <w:r w:rsidRPr="00F0401E">
          <w:rPr>
            <w:rStyle w:val="Hyperlink"/>
            <w:noProof/>
          </w:rPr>
          <w:t>LISTA DE ILUSTRAÇÕES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_Toc378694361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69CE24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3" w:history="1">
        <w:r w:rsidRPr="00F0401E">
          <w:rPr>
            <w:rStyle w:val="Hyperlink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_Toc378694363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15FBBF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4" w:history="1">
        <w:r w:rsidRPr="00F0401E">
          <w:rPr>
            <w:rStyle w:val="Hyperlink"/>
            <w:noProof/>
          </w:rPr>
          <w:t>LISTA DE GRÁFICOS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_Toc378694364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677880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5" w:history="1">
        <w:r w:rsidRPr="00F0401E">
          <w:rPr>
            <w:rStyle w:val="Hyperlink"/>
            <w:noProof/>
          </w:rPr>
          <w:t>LISTA DE ABREVIATURAS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_Toc378694365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867D20" w14:textId="77777777" w:rsidR="0080371A" w:rsidRDefault="0080371A">
      <w:pPr>
        <w:pStyle w:val="Sumrio1"/>
        <w:tabs>
          <w:tab w:val="left" w:pos="48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6" w:history="1">
        <w:r w:rsidRPr="00F0401E">
          <w:rPr>
            <w:rStyle w:val="Hyperlink"/>
            <w:noProof/>
          </w:rPr>
          <w:t>1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_Toc378694366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7AF80F" w14:textId="77777777" w:rsidR="0080371A" w:rsidRDefault="0080371A">
      <w:pPr>
        <w:pStyle w:val="Sumrio1"/>
        <w:tabs>
          <w:tab w:val="left" w:pos="48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7" w:history="1">
        <w:r w:rsidRPr="00F0401E">
          <w:rPr>
            <w:rStyle w:val="Hyperlink"/>
            <w:noProof/>
          </w:rPr>
          <w:t>2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DESENVOLVIMENTO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_Toc378694367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8B4393" w14:textId="77777777" w:rsidR="0080371A" w:rsidRDefault="0080371A">
      <w:pPr>
        <w:pStyle w:val="Sumrio2"/>
        <w:tabs>
          <w:tab w:val="left" w:pos="96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8" w:history="1">
        <w:r w:rsidRPr="00F0401E">
          <w:rPr>
            <w:rStyle w:val="Hyperlink"/>
            <w:noProof/>
          </w:rPr>
          <w:t>2.1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TEXTO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_Toc378694368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AC1612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9" w:history="1">
        <w:r w:rsidRPr="00F0401E">
          <w:rPr>
            <w:rStyle w:val="Hyperlink"/>
            <w:noProof/>
          </w:rPr>
          <w:t>2.1.1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_Toc378694369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2D7AF2B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0" w:history="1">
        <w:r w:rsidRPr="00F0401E">
          <w:rPr>
            <w:rStyle w:val="Hyperlink"/>
            <w:noProof/>
          </w:rPr>
          <w:t>2.1.2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CITAÇÕES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_Toc378694370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67DD8F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1" w:history="1">
        <w:r w:rsidRPr="00F0401E">
          <w:rPr>
            <w:rStyle w:val="Hyperlink"/>
            <w:noProof/>
          </w:rPr>
          <w:t>2.1.3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IDIOMA ESTRANGEIRO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_Toc378694371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ABA818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2" w:history="1">
        <w:r w:rsidRPr="00F0401E">
          <w:rPr>
            <w:rStyle w:val="Hyperlink"/>
            <w:noProof/>
          </w:rPr>
          <w:t>2.1.4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FIGURAS, GRÁFICOS E TABELAS.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_Toc378694372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5C5ED5" w14:textId="77777777" w:rsidR="0080371A" w:rsidRDefault="0080371A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3" w:history="1">
        <w:r w:rsidRPr="00F0401E">
          <w:rPr>
            <w:rStyle w:val="Hyperlink"/>
            <w:noProof/>
          </w:rPr>
          <w:t>2.1.5</w:t>
        </w:r>
        <w:r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Pr="00F0401E">
          <w:rPr>
            <w:rStyle w:val="Hyperlink"/>
            <w:noProof/>
          </w:rPr>
          <w:t>NOTAS ENTRE O ORIENTADOR E 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_Toc378694373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AF0179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4" w:history="1">
        <w:r w:rsidRPr="00F0401E">
          <w:rPr>
            <w:rStyle w:val="Hyperlink"/>
            <w:noProof/>
          </w:rPr>
          <w:t>CONCLUSÕES E 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_Toc378694374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D84E9C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5" w:history="1">
        <w:r w:rsidRPr="00F0401E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_Toc378694375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54C6D5F" w14:textId="77777777" w:rsidR="0080371A" w:rsidRDefault="0080371A">
      <w:pPr>
        <w:pStyle w:val="Sumrio1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6" w:history="1">
        <w:r w:rsidRPr="00F0401E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_Toc378694376 \h </w:instrText>
        </w:r>
        <w:r w:rsidR="006D3FD2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00C9FEB" w14:textId="77777777" w:rsidR="00B916E6" w:rsidRDefault="00B916E6">
      <w:pPr>
        <w:keepNext/>
        <w:keepLines/>
        <w:suppressAutoHyphens/>
        <w:jc w:val="left"/>
        <w:rPr>
          <w:b/>
        </w:rPr>
        <w:sectPr w:rsidR="00B916E6">
          <w:headerReference w:type="default" r:id="rId8"/>
          <w:type w:val="oddPage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fldChar w:fldCharType="end"/>
      </w:r>
    </w:p>
    <w:p w14:paraId="7F5FBC01" w14:textId="77777777" w:rsidR="00B916E6" w:rsidRDefault="00B916E6" w:rsidP="00765682">
      <w:pPr>
        <w:pStyle w:val="Ttulo1"/>
        <w:rPr>
          <w:szCs w:val="32"/>
        </w:rPr>
      </w:pPr>
      <w:bookmarkStart w:id="16" w:name="CAPITULO1"/>
      <w:bookmarkStart w:id="17" w:name="_Toc101326828"/>
      <w:bookmarkStart w:id="18" w:name="_Toc378694366"/>
      <w:bookmarkEnd w:id="16"/>
      <w:r>
        <w:lastRenderedPageBreak/>
        <w:t>INTRODUÇÃO</w:t>
      </w:r>
      <w:bookmarkEnd w:id="17"/>
      <w:bookmarkEnd w:id="18"/>
    </w:p>
    <w:p w14:paraId="16BC7711" w14:textId="77777777" w:rsidR="00BB5ED7" w:rsidRDefault="000B0375" w:rsidP="00BB5ED7">
      <w:pPr>
        <w:ind w:firstLine="1077"/>
      </w:pPr>
      <w:r>
        <w:t>Parte inicial do texto, onde devem constar a delimitação do assunto trat</w:t>
      </w:r>
      <w:r>
        <w:t>a</w:t>
      </w:r>
      <w:r>
        <w:t>do, o problema ou oportunidade, objetivos da pesquisa</w:t>
      </w:r>
      <w:r w:rsidR="00BC6D6C">
        <w:t>, motivação para fazer a pesquisa, métodos usados e resultados encontrados, quando for o caso,</w:t>
      </w:r>
      <w:r>
        <w:t xml:space="preserve"> e outros elementos necess</w:t>
      </w:r>
      <w:r>
        <w:t>á</w:t>
      </w:r>
      <w:r>
        <w:t>rios para situar o tema do tr</w:t>
      </w:r>
      <w:r>
        <w:t>a</w:t>
      </w:r>
      <w:r>
        <w:t>balho, bem como a estrutura do documento.</w:t>
      </w:r>
    </w:p>
    <w:p w14:paraId="57307C4D" w14:textId="77777777" w:rsidR="00FD50B3" w:rsidRPr="00FD50B3" w:rsidRDefault="00097BD7" w:rsidP="00BB5ED7">
      <w:pPr>
        <w:ind w:firstLine="1077"/>
        <w:rPr>
          <w:color w:val="008000"/>
        </w:rPr>
      </w:pPr>
      <w:r>
        <w:rPr>
          <w:color w:val="008000"/>
        </w:rPr>
        <w:t xml:space="preserve">A introdução </w:t>
      </w:r>
      <w:r w:rsidR="00FD50B3" w:rsidRPr="00FD50B3">
        <w:rPr>
          <w:color w:val="008000"/>
        </w:rPr>
        <w:t>pode ter a seguinte ordem:</w:t>
      </w:r>
    </w:p>
    <w:p w14:paraId="7A1D677E" w14:textId="77777777" w:rsidR="00FD50B3" w:rsidRPr="00FD50B3" w:rsidRDefault="00FD50B3" w:rsidP="00FD50B3">
      <w:pPr>
        <w:numPr>
          <w:ilvl w:val="0"/>
          <w:numId w:val="5"/>
        </w:numPr>
        <w:rPr>
          <w:color w:val="008000"/>
        </w:rPr>
      </w:pPr>
      <w:r w:rsidRPr="00FD50B3">
        <w:rPr>
          <w:color w:val="008000"/>
        </w:rPr>
        <w:t>O que é o trabalho? (1 ou 2 parágrafos)</w:t>
      </w:r>
    </w:p>
    <w:p w14:paraId="55183E97" w14:textId="77777777" w:rsidR="00FD50B3" w:rsidRDefault="00FD50B3" w:rsidP="00FD50B3">
      <w:pPr>
        <w:numPr>
          <w:ilvl w:val="0"/>
          <w:numId w:val="5"/>
        </w:numPr>
        <w:rPr>
          <w:color w:val="008000"/>
        </w:rPr>
      </w:pPr>
      <w:r w:rsidRPr="00FD50B3">
        <w:rPr>
          <w:color w:val="008000"/>
        </w:rPr>
        <w:t>Motivação para desenvolvê-lo? (1 parágrafo)</w:t>
      </w:r>
    </w:p>
    <w:p w14:paraId="1E25FD66" w14:textId="77777777" w:rsidR="00BC6D6C" w:rsidRPr="00BC6D6C" w:rsidRDefault="00BC6D6C" w:rsidP="00BC6D6C">
      <w:pPr>
        <w:numPr>
          <w:ilvl w:val="0"/>
          <w:numId w:val="5"/>
        </w:numPr>
        <w:rPr>
          <w:color w:val="008000"/>
        </w:rPr>
      </w:pPr>
      <w:r>
        <w:rPr>
          <w:color w:val="008000"/>
        </w:rPr>
        <w:t>Métodos usados, quando for o caso (linguagens, protocolos, metodologias, etc</w:t>
      </w:r>
      <w:r w:rsidR="00C21C51">
        <w:rPr>
          <w:color w:val="008000"/>
        </w:rPr>
        <w:t>.</w:t>
      </w:r>
      <w:r>
        <w:rPr>
          <w:color w:val="008000"/>
        </w:rPr>
        <w:t xml:space="preserve">)  </w:t>
      </w:r>
      <w:proofErr w:type="gramStart"/>
      <w:r>
        <w:rPr>
          <w:color w:val="008000"/>
        </w:rPr>
        <w:t>( 1</w:t>
      </w:r>
      <w:proofErr w:type="gramEnd"/>
      <w:r>
        <w:rPr>
          <w:color w:val="008000"/>
        </w:rPr>
        <w:t xml:space="preserve"> ou 2 parágrafos)</w:t>
      </w:r>
    </w:p>
    <w:p w14:paraId="32770407" w14:textId="77777777" w:rsidR="00FD50B3" w:rsidRPr="00FD50B3" w:rsidRDefault="00FD50B3" w:rsidP="00FD50B3">
      <w:pPr>
        <w:numPr>
          <w:ilvl w:val="0"/>
          <w:numId w:val="5"/>
        </w:numPr>
        <w:rPr>
          <w:color w:val="008000"/>
        </w:rPr>
      </w:pPr>
      <w:r w:rsidRPr="00FD50B3">
        <w:rPr>
          <w:color w:val="008000"/>
        </w:rPr>
        <w:t>Organização do trabalho:</w:t>
      </w:r>
    </w:p>
    <w:p w14:paraId="1AE24F72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no Capítulo 2....;</w:t>
      </w:r>
    </w:p>
    <w:p w14:paraId="770E8627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o terceiro capítulo é dedicado ...;</w:t>
      </w:r>
    </w:p>
    <w:p w14:paraId="033D79C9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...; e</w:t>
      </w:r>
    </w:p>
    <w:p w14:paraId="6875D1FC" w14:textId="77777777" w:rsidR="00FD50B3" w:rsidRPr="00FD50B3" w:rsidRDefault="00FD50B3" w:rsidP="00FD50B3">
      <w:pPr>
        <w:numPr>
          <w:ilvl w:val="1"/>
          <w:numId w:val="5"/>
        </w:numPr>
        <w:rPr>
          <w:color w:val="008000"/>
        </w:rPr>
      </w:pPr>
      <w:r w:rsidRPr="00FD50B3">
        <w:rPr>
          <w:color w:val="008000"/>
        </w:rPr>
        <w:t>finalmente</w:t>
      </w:r>
      <w:r>
        <w:rPr>
          <w:color w:val="008000"/>
        </w:rPr>
        <w:t>,</w:t>
      </w:r>
      <w:r w:rsidRPr="00FD50B3">
        <w:rPr>
          <w:color w:val="008000"/>
        </w:rPr>
        <w:t xml:space="preserve"> no Capítulo “tal”</w:t>
      </w:r>
      <w:r>
        <w:rPr>
          <w:color w:val="008000"/>
        </w:rPr>
        <w:t>,</w:t>
      </w:r>
      <w:r w:rsidRPr="00FD50B3">
        <w:rPr>
          <w:color w:val="008000"/>
        </w:rPr>
        <w:t xml:space="preserve"> temos as conclusões e indic</w:t>
      </w:r>
      <w:r w:rsidRPr="00FD50B3">
        <w:rPr>
          <w:color w:val="008000"/>
        </w:rPr>
        <w:t>a</w:t>
      </w:r>
      <w:r w:rsidRPr="00FD50B3">
        <w:rPr>
          <w:color w:val="008000"/>
        </w:rPr>
        <w:t>ções para futuros trabalhos.</w:t>
      </w:r>
    </w:p>
    <w:p w14:paraId="0B0592B5" w14:textId="66DACDFD" w:rsidR="005A1E16" w:rsidRDefault="00B916E6" w:rsidP="005D7AFD">
      <w:pPr>
        <w:pStyle w:val="Ttulo1"/>
      </w:pPr>
      <w:bookmarkStart w:id="19" w:name="_GoBack"/>
      <w:bookmarkEnd w:id="19"/>
      <w:r>
        <w:br w:type="page"/>
      </w:r>
      <w:bookmarkStart w:id="20" w:name="CAPITULO2"/>
      <w:bookmarkStart w:id="21" w:name="CAPITULO3"/>
      <w:bookmarkStart w:id="22" w:name="_Toc378694367"/>
      <w:bookmarkEnd w:id="20"/>
      <w:bookmarkEnd w:id="21"/>
      <w:r w:rsidR="005A1E16">
        <w:lastRenderedPageBreak/>
        <w:t>trabalhos relacionados</w:t>
      </w:r>
    </w:p>
    <w:p w14:paraId="6FD9F248" w14:textId="77777777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da técnica, foram ponderados artigos cujo o conceito principal é análogo ao do presente trabalho. </w:t>
      </w:r>
    </w:p>
    <w:p w14:paraId="1730ADC5" w14:textId="77777777" w:rsidR="005A1E16" w:rsidRDefault="005A1E16" w:rsidP="004446FC">
      <w:pPr>
        <w:ind w:firstLine="1134"/>
      </w:pPr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dar estatísticas ou exportar grande quantidade de dados de uma única </w:t>
      </w:r>
      <w:proofErr w:type="spellStart"/>
      <w:proofErr w:type="gramStart"/>
      <w:r w:rsidRPr="005A1E16">
        <w:t>vez.A</w:t>
      </w:r>
      <w:proofErr w:type="spellEnd"/>
      <w:proofErr w:type="gramEnd"/>
      <w:r w:rsidRPr="005A1E16">
        <w:t xml:space="preserve">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77777777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proofErr w:type="spellStart"/>
      <w:proofErr w:type="gramStart"/>
      <w:r w:rsidRPr="005A1E16">
        <w:t>Yahoo!Finanças</w:t>
      </w:r>
      <w:proofErr w:type="spellEnd"/>
      <w:proofErr w:type="gramEnd"/>
      <w:r w:rsidRPr="005A1E16">
        <w:t>, onde os dados não estão disponíveis para uma coleta em massa. As análises feitas para a área do mercado financeiro têm como característica uma grande massa de dados e é necessário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>craper para capturar dados de valores de automóveis, extraídos do site da FIPE (Fundação Instituto de Pesquisas Econômicas).</w:t>
      </w:r>
      <w:r w:rsidR="004446FC">
        <w:t xml:space="preserve"> </w:t>
      </w:r>
      <w:r w:rsidRPr="005A1E16">
        <w:t xml:space="preserve">A ferramenta permite a coleta automatizada dos dados semiestruturados do módulo de consulta da página da FIPE e persistência das informações estruturadas em banco de dados PostgreSQL. A análise do conteúdo estruturado pode ser </w:t>
      </w:r>
      <w:r w:rsidRPr="005A1E16">
        <w:lastRenderedPageBreak/>
        <w:t>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23" w:name="_heading=h.gjdgxs"/>
      <w:bookmarkEnd w:id="23"/>
      <w:r w:rsidRPr="007D2DB1">
        <w:t>DISCUSSÃO</w:t>
      </w:r>
    </w:p>
    <w:p w14:paraId="2FEB35A7" w14:textId="77777777" w:rsidR="005A1E16" w:rsidRPr="005A1E16" w:rsidRDefault="005A1E16" w:rsidP="007D2DB1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84BAB24" w14:textId="77777777" w:rsidR="007D2DB1" w:rsidRDefault="007D2DB1" w:rsidP="005A1E16">
      <w:pPr>
        <w:rPr>
          <w:rFonts w:eastAsia="Arial" w:cs="Arial"/>
          <w:szCs w:val="24"/>
        </w:rPr>
      </w:pPr>
    </w:p>
    <w:p w14:paraId="59F140B2" w14:textId="77777777" w:rsidR="007D2DB1" w:rsidRDefault="007D2DB1" w:rsidP="005A1E16">
      <w:pPr>
        <w:rPr>
          <w:rFonts w:eastAsia="Arial" w:cs="Arial"/>
          <w:szCs w:val="24"/>
        </w:rPr>
      </w:pPr>
    </w:p>
    <w:p w14:paraId="174BC47C" w14:textId="763DD89E" w:rsidR="005A1E16" w:rsidRDefault="005A1E16" w:rsidP="005A1E16"/>
    <w:p w14:paraId="3DAC09BA" w14:textId="613A2611" w:rsidR="005D7AFD" w:rsidRDefault="005D7AFD" w:rsidP="005A1E16"/>
    <w:p w14:paraId="0ED3525D" w14:textId="5C0B7ABF" w:rsidR="005D7AFD" w:rsidRDefault="005D7AFD" w:rsidP="005A1E16"/>
    <w:p w14:paraId="3F70DDBC" w14:textId="67F741CC" w:rsidR="005D7AFD" w:rsidRDefault="005D7AFD" w:rsidP="005A1E16"/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3007972C" w:rsidR="005D7AFD" w:rsidRDefault="005D7AFD" w:rsidP="005A1E16"/>
    <w:p w14:paraId="2E3F3BF7" w14:textId="4AEC496C" w:rsidR="005D7AFD" w:rsidRDefault="005D7AFD" w:rsidP="005A1E16"/>
    <w:p w14:paraId="65C99424" w14:textId="77777777" w:rsidR="005D7AFD" w:rsidRPr="005A1E16" w:rsidRDefault="005D7AFD" w:rsidP="005A1E16"/>
    <w:p w14:paraId="50BD7807" w14:textId="77777777" w:rsidR="00540FBA" w:rsidRPr="00A835B0" w:rsidRDefault="00540FBA" w:rsidP="00C17E2B">
      <w:pPr>
        <w:pStyle w:val="Ttulo1"/>
        <w:ind w:left="431" w:hanging="431"/>
        <w:rPr>
          <w:color w:val="008000"/>
        </w:rPr>
      </w:pPr>
      <w:r w:rsidRPr="00A835B0">
        <w:rPr>
          <w:color w:val="008000"/>
        </w:rPr>
        <w:lastRenderedPageBreak/>
        <w:t>DESENVOLVIMENTO DO TRABALHO</w:t>
      </w:r>
      <w:bookmarkEnd w:id="22"/>
    </w:p>
    <w:p w14:paraId="0FB27A1D" w14:textId="77777777" w:rsidR="009E2D43" w:rsidRDefault="00540FBA" w:rsidP="00540FBA">
      <w:bookmarkStart w:id="24" w:name="_Toc101326842"/>
      <w:r>
        <w:tab/>
      </w:r>
      <w:r w:rsidR="009E2D43">
        <w:t>Neste capítulo colocamos algumas informações relevantes para a elab</w:t>
      </w:r>
      <w:r w:rsidR="009E2D43">
        <w:t>o</w:t>
      </w:r>
      <w:r w:rsidR="009E2D43">
        <w:t xml:space="preserve">ração do TCC. </w:t>
      </w:r>
    </w:p>
    <w:p w14:paraId="4D036EA5" w14:textId="77777777" w:rsidR="00540FBA" w:rsidRDefault="004964C2" w:rsidP="009E2D43">
      <w:pPr>
        <w:ind w:firstLine="1134"/>
      </w:pPr>
      <w:r>
        <w:t>O processo de desenvolvimento do TCC é interativo</w:t>
      </w:r>
      <w:r w:rsidR="009E2D43">
        <w:t>, e ocorre através de s</w:t>
      </w:r>
      <w:r w:rsidR="009E2D43">
        <w:t>u</w:t>
      </w:r>
      <w:r w:rsidR="009E2D43">
        <w:t xml:space="preserve">cessivos </w:t>
      </w:r>
      <w:r w:rsidR="009E2D43" w:rsidRPr="009E2D43">
        <w:rPr>
          <w:i/>
        </w:rPr>
        <w:t>e-mails</w:t>
      </w:r>
      <w:r>
        <w:t xml:space="preserve">. O aluno envia versões intermediárias para </w:t>
      </w:r>
      <w:r w:rsidR="009E2D43">
        <w:t>seu</w:t>
      </w:r>
      <w:r>
        <w:t xml:space="preserve"> orientador, que o direciona para a próxima versão. Desta forma, o trabalho vai sendo elaborado e quando o or</w:t>
      </w:r>
      <w:r>
        <w:t>i</w:t>
      </w:r>
      <w:r>
        <w:t>entador decide que o trabalho está pronto para ser avaliado pela Banca</w:t>
      </w:r>
      <w:r w:rsidR="009E2D43">
        <w:t>, este o encaminha para avaliação. A avaliação da banca pode resultar em um co</w:t>
      </w:r>
      <w:r w:rsidR="009E2D43">
        <w:t>n</w:t>
      </w:r>
      <w:r w:rsidR="009E2D43">
        <w:t>junto de sugestões para o aprimoramento do trabalho, cabendo ao orientador enc</w:t>
      </w:r>
      <w:r w:rsidR="009E2D43">
        <w:t>a</w:t>
      </w:r>
      <w:r w:rsidR="009E2D43">
        <w:t>minhar ao seu orientando as modificações a serem efetuadas.</w:t>
      </w:r>
      <w:r w:rsidR="006959F7">
        <w:t xml:space="preserve"> Ao final desse pr</w:t>
      </w:r>
      <w:r w:rsidR="006959F7">
        <w:t>o</w:t>
      </w:r>
      <w:r w:rsidR="006959F7">
        <w:t>cesso o trabalho estará pronto para ser</w:t>
      </w:r>
      <w:r w:rsidR="00C21C51">
        <w:t xml:space="preserve"> entregue em sua versão em capa </w:t>
      </w:r>
      <w:r w:rsidR="006959F7">
        <w:t>dura, que é um requisito obrigatório para a aprovação no TCC.</w:t>
      </w:r>
    </w:p>
    <w:p w14:paraId="17B88E0E" w14:textId="77777777" w:rsidR="00540FBA" w:rsidRDefault="00540FBA" w:rsidP="00540FBA"/>
    <w:p w14:paraId="1E2E67F5" w14:textId="77777777" w:rsidR="00540FBA" w:rsidRPr="00A835B0" w:rsidRDefault="00126B43" w:rsidP="00540FBA">
      <w:pPr>
        <w:pStyle w:val="Ttulo2"/>
        <w:rPr>
          <w:color w:val="008000"/>
        </w:rPr>
      </w:pPr>
      <w:bookmarkStart w:id="25" w:name="_Toc378694368"/>
      <w:r w:rsidRPr="00A835B0">
        <w:rPr>
          <w:color w:val="008000"/>
        </w:rPr>
        <w:t>TEXTO DO TRABALHO</w:t>
      </w:r>
      <w:bookmarkEnd w:id="24"/>
      <w:bookmarkEnd w:id="25"/>
    </w:p>
    <w:p w14:paraId="7556F6AC" w14:textId="77777777" w:rsidR="00540FBA" w:rsidRDefault="00540FBA" w:rsidP="00540FBA">
      <w:pPr>
        <w:ind w:firstLine="1077"/>
      </w:pPr>
    </w:p>
    <w:p w14:paraId="24420811" w14:textId="77777777" w:rsidR="00062C2F" w:rsidRDefault="00EE20E7" w:rsidP="00062C2F">
      <w:pPr>
        <w:ind w:firstLine="1134"/>
      </w:pPr>
      <w:r>
        <w:t>O presente documento</w:t>
      </w:r>
      <w:r w:rsidR="00540FBA">
        <w:t xml:space="preserve"> foi digitado </w:t>
      </w:r>
      <w:r w:rsidR="00D6168E">
        <w:t xml:space="preserve">no estilo e formatos necessários para a elaboração do TCC, portanto guardem uma cópia, para salvar as informações nele contidas, e o </w:t>
      </w:r>
      <w:r>
        <w:t>utilize</w:t>
      </w:r>
      <w:r w:rsidR="00D6168E">
        <w:t xml:space="preserve"> como base para desenvolver o TCC. </w:t>
      </w:r>
      <w:r w:rsidR="00540FBA">
        <w:t>Para digitar, selecione o texto de modelo e troque pela sua redação. O parágrafo está justificado com a pr</w:t>
      </w:r>
      <w:r w:rsidR="00540FBA">
        <w:t>i</w:t>
      </w:r>
      <w:r w:rsidR="00540FBA">
        <w:t xml:space="preserve">meira linha recuada em </w:t>
      </w:r>
      <w:smartTag w:uri="urn:schemas-microsoft-com:office:smarttags" w:element="metricconverter">
        <w:smartTagPr>
          <w:attr w:name="ProductID" w:val="02 cent￭metros"/>
        </w:smartTagPr>
        <w:r w:rsidR="00540FBA">
          <w:t>02 centím</w:t>
        </w:r>
        <w:r w:rsidR="00540FBA">
          <w:t>e</w:t>
        </w:r>
        <w:r w:rsidR="00540FBA">
          <w:t>tros</w:t>
        </w:r>
      </w:smartTag>
      <w:r w:rsidR="00540FBA">
        <w:t>, entreli</w:t>
      </w:r>
      <w:r w:rsidR="00062C2F">
        <w:t>nha em 1,5.</w:t>
      </w:r>
    </w:p>
    <w:p w14:paraId="143C3717" w14:textId="77777777" w:rsidR="00062C2F" w:rsidRDefault="00062C2F" w:rsidP="00062C2F">
      <w:pPr>
        <w:ind w:firstLine="1134"/>
      </w:pPr>
      <w:r>
        <w:t>Na sequência temos uma lista das principais recomendações durante a escrita.</w:t>
      </w:r>
    </w:p>
    <w:p w14:paraId="651A28B2" w14:textId="77777777" w:rsidR="00062C2F" w:rsidRDefault="00062C2F" w:rsidP="00062C2F"/>
    <w:p w14:paraId="37982F79" w14:textId="77777777" w:rsidR="00062C2F" w:rsidRPr="00A835B0" w:rsidRDefault="00062C2F" w:rsidP="00062C2F">
      <w:pPr>
        <w:pStyle w:val="Ttulo3"/>
        <w:rPr>
          <w:color w:val="008000"/>
        </w:rPr>
      </w:pPr>
      <w:bookmarkStart w:id="26" w:name="_Toc378694369"/>
      <w:r w:rsidRPr="00A835B0">
        <w:rPr>
          <w:color w:val="008000"/>
        </w:rPr>
        <w:lastRenderedPageBreak/>
        <w:t>REFERÊNCIAS BIBLIOGRÁFICAS</w:t>
      </w:r>
      <w:bookmarkEnd w:id="26"/>
    </w:p>
    <w:p w14:paraId="646203A1" w14:textId="77777777" w:rsidR="00BC6D6C" w:rsidRDefault="00EE20E7" w:rsidP="00BC6D6C">
      <w:r>
        <w:t xml:space="preserve"> </w:t>
      </w:r>
      <w:r>
        <w:tab/>
        <w:t>Na seção de “</w:t>
      </w:r>
      <w:r w:rsidRPr="00EE20E7">
        <w:rPr>
          <w:b/>
        </w:rPr>
        <w:t>REFERÊNCIAS BIBLIOGRÁFICAS</w:t>
      </w:r>
      <w:r>
        <w:t>” temos dois exemplos para o formato das referências.  Elas devem ser utilizadas no texto com o formato [1] para a primeira referência da lista e assim por diante</w:t>
      </w:r>
      <w:r w:rsidR="00BC6D6C">
        <w:t>, em ordem</w:t>
      </w:r>
      <w:r>
        <w:t xml:space="preserve">. Se utilizar um </w:t>
      </w:r>
      <w:r w:rsidRPr="00EE20E7">
        <w:rPr>
          <w:i/>
        </w:rPr>
        <w:t>site</w:t>
      </w:r>
      <w:r>
        <w:t xml:space="preserve"> como ref</w:t>
      </w:r>
      <w:r>
        <w:t>e</w:t>
      </w:r>
      <w:r>
        <w:t xml:space="preserve">rência use o modelo em [2]. Quando se referir a uma página específica, como no caso de uma citação use [1, p.32]. Lembre-se de que </w:t>
      </w:r>
      <w:r w:rsidR="00277DC1">
        <w:t>definições, conceitos, estatíst</w:t>
      </w:r>
      <w:r w:rsidR="00277DC1">
        <w:t>i</w:t>
      </w:r>
      <w:r w:rsidR="00277DC1">
        <w:t>cas, gráficos, ou seja, qualquer afirmação ou dado contido no texto que não for seu deve exibir uma referência. Outra questão é que devemos ter cuidado na seleção das referências, por exemplo, o Wiki não é uma referência confiável, pois existem muitos erros.</w:t>
      </w:r>
      <w:r w:rsidR="00BC6D6C" w:rsidRPr="00BC6D6C">
        <w:t xml:space="preserve"> </w:t>
      </w:r>
      <w:r w:rsidR="00BC6D6C">
        <w:t xml:space="preserve">Uma boa dica é usar a referência automática que já coloca as citações na ordem correta e faz a referência (no final do documento) de forma automática. Com isso, caso alguma referência seja acrescentada depois, você não precisa rever toda a lista citada. Para isso vá no menu referência e clique em inserir citação </w:t>
      </w:r>
      <w:r w:rsidR="00BC6D6C">
        <w:rPr>
          <w:noProof/>
        </w:rPr>
        <w:t>[1]</w:t>
      </w:r>
      <w:r w:rsidR="00BC6D6C">
        <w:t>.</w:t>
      </w:r>
    </w:p>
    <w:p w14:paraId="1F322D0E" w14:textId="77777777" w:rsidR="0008034C" w:rsidRDefault="0008034C" w:rsidP="00EE20E7"/>
    <w:p w14:paraId="62F72556" w14:textId="77777777" w:rsidR="00062C2F" w:rsidRPr="00A835B0" w:rsidRDefault="00062C2F" w:rsidP="00062C2F">
      <w:pPr>
        <w:pStyle w:val="Ttulo3"/>
        <w:rPr>
          <w:color w:val="008000"/>
        </w:rPr>
      </w:pPr>
      <w:bookmarkStart w:id="27" w:name="_Toc378694370"/>
      <w:r w:rsidRPr="00A835B0">
        <w:rPr>
          <w:color w:val="008000"/>
        </w:rPr>
        <w:t>CITAÇÕES</w:t>
      </w:r>
      <w:bookmarkEnd w:id="27"/>
    </w:p>
    <w:p w14:paraId="3E60375F" w14:textId="77777777" w:rsidR="00540FBA" w:rsidRDefault="00540FBA" w:rsidP="00062C2F">
      <w:pPr>
        <w:ind w:firstLine="1134"/>
      </w:pPr>
      <w:r>
        <w:t>Citação: É a menção do te</w:t>
      </w:r>
      <w:r>
        <w:t>x</w:t>
      </w:r>
      <w:r>
        <w:t xml:space="preserve">to de informação extraída de outra fonte para esclarecer, ilustrar ou sustentar o assunto apresentado. Podemos </w:t>
      </w:r>
      <w:r w:rsidR="00062C2F">
        <w:t>classificá-las</w:t>
      </w:r>
      <w:r>
        <w:t xml:space="preserve"> em Curta e Lo</w:t>
      </w:r>
      <w:r>
        <w:t>n</w:t>
      </w:r>
      <w:r>
        <w:t>ga. “Curta: É transcrita entre aspas, com o mesmo tipo e tamanho da letra utilizados no parágrafo do texto no qual será inserido. O uso das aspas delimita a citação dir</w:t>
      </w:r>
      <w:r>
        <w:t>e</w:t>
      </w:r>
      <w:r>
        <w:t xml:space="preserve">ta”.  </w:t>
      </w:r>
      <w:r w:rsidR="00CB179D">
        <w:t>[1</w:t>
      </w:r>
      <w:r>
        <w:t>, p.154</w:t>
      </w:r>
      <w:r w:rsidR="00CB179D">
        <w:t>]</w:t>
      </w:r>
      <w:r>
        <w:t>.</w:t>
      </w:r>
    </w:p>
    <w:p w14:paraId="0C391D45" w14:textId="77777777" w:rsidR="00540FBA" w:rsidRDefault="00540FBA" w:rsidP="00540FBA">
      <w:pPr>
        <w:pStyle w:val="CitaoLonga"/>
      </w:pPr>
      <w:r>
        <w:t>(Exemplo de Citação Longa) É transcrita em parágrafo distinto. Inicia na margem de parágrafo, sem deslocamento na primeira linha e termina na margem direita. Longa: É transcrita em parágrafo distinto. Inicia na margem de parágrafo, sem deslocamento na primeira linha e termina na margem d</w:t>
      </w:r>
      <w:r>
        <w:t>i</w:t>
      </w:r>
      <w:r>
        <w:t>reita. Longa: É transcrita em parágrafo distinto. Inicia na margem de par</w:t>
      </w:r>
      <w:r>
        <w:t>á</w:t>
      </w:r>
      <w:r>
        <w:t>grafo, sem deslocamento na primeira lin</w:t>
      </w:r>
      <w:r w:rsidR="00CB179D">
        <w:t>ha e termina na margem direita [1, p. 155]</w:t>
      </w:r>
      <w:r>
        <w:t>.</w:t>
      </w:r>
    </w:p>
    <w:p w14:paraId="062486CF" w14:textId="77777777" w:rsidR="00DE63C4" w:rsidRDefault="00DE63C4" w:rsidP="007375D3">
      <w:pPr>
        <w:pStyle w:val="CitaoLonga"/>
        <w:ind w:left="0"/>
      </w:pPr>
      <w:r>
        <w:br/>
      </w:r>
    </w:p>
    <w:p w14:paraId="42546327" w14:textId="77777777" w:rsidR="00227150" w:rsidRPr="00DE63C4" w:rsidRDefault="00DE63C4" w:rsidP="007375D3">
      <w:pPr>
        <w:pStyle w:val="Ttulo3"/>
        <w:rPr>
          <w:color w:val="008000"/>
        </w:rPr>
      </w:pPr>
      <w:r>
        <w:br w:type="page"/>
      </w:r>
      <w:bookmarkStart w:id="28" w:name="_Toc378694371"/>
      <w:r w:rsidR="00277DC1" w:rsidRPr="00DE63C4">
        <w:rPr>
          <w:color w:val="008000"/>
        </w:rPr>
        <w:lastRenderedPageBreak/>
        <w:t>IDIOMA ESTRANGEIRO</w:t>
      </w:r>
      <w:bookmarkStart w:id="29" w:name="CONCLUSÕES"/>
      <w:bookmarkEnd w:id="28"/>
      <w:bookmarkEnd w:id="29"/>
    </w:p>
    <w:p w14:paraId="3A6CB299" w14:textId="77777777" w:rsidR="00DE63C4" w:rsidRDefault="00DE63C4" w:rsidP="00DE63C4">
      <w:pPr>
        <w:pStyle w:val="CitaoLonga"/>
        <w:ind w:left="0"/>
      </w:pPr>
    </w:p>
    <w:p w14:paraId="770C72D7" w14:textId="77777777" w:rsidR="00227150" w:rsidRDefault="00277DC1" w:rsidP="007375D3">
      <w:pPr>
        <w:ind w:firstLine="1134"/>
        <w:rPr>
          <w:b/>
          <w:caps/>
        </w:rPr>
      </w:pPr>
      <w:r>
        <w:t>Todos os termos que não pertençam à língua portuguesa devem ser de</w:t>
      </w:r>
      <w:r>
        <w:t>s</w:t>
      </w:r>
      <w:r>
        <w:t>tac</w:t>
      </w:r>
      <w:r>
        <w:t>a</w:t>
      </w:r>
      <w:r>
        <w:t xml:space="preserve">dos em </w:t>
      </w:r>
      <w:r w:rsidRPr="004E23BF">
        <w:rPr>
          <w:i/>
        </w:rPr>
        <w:t>itálico</w:t>
      </w:r>
      <w:r>
        <w:t>. Os termos não usuais devem ser definidos ou no texto ou em notas de rod</w:t>
      </w:r>
      <w:r>
        <w:t>a</w:t>
      </w:r>
      <w:r>
        <w:t>pé.</w:t>
      </w:r>
      <w:r w:rsidR="009963CA">
        <w:t xml:space="preserve"> </w:t>
      </w:r>
    </w:p>
    <w:p w14:paraId="339EAB73" w14:textId="77777777" w:rsidR="00227150" w:rsidRDefault="009963CA" w:rsidP="00227150">
      <w:pPr>
        <w:pStyle w:val="Ttulo3"/>
        <w:rPr>
          <w:color w:val="008000"/>
        </w:rPr>
      </w:pPr>
      <w:bookmarkStart w:id="30" w:name="_Toc378694372"/>
      <w:r>
        <w:rPr>
          <w:color w:val="008000"/>
        </w:rPr>
        <w:t>FIGURAS, GRÁFICOS E TABELAS.</w:t>
      </w:r>
      <w:bookmarkEnd w:id="30"/>
    </w:p>
    <w:p w14:paraId="692432AB" w14:textId="77777777" w:rsidR="006A0599" w:rsidRDefault="009963CA" w:rsidP="006A0599">
      <w:pPr>
        <w:ind w:firstLine="1134"/>
      </w:pPr>
      <w:r>
        <w:t xml:space="preserve">As figuras, gráficos e tabelas devem ser referenciadas no texto, por </w:t>
      </w:r>
      <w:r>
        <w:t>e</w:t>
      </w:r>
      <w:r>
        <w:t xml:space="preserve">xemplo: no Gráfico </w:t>
      </w:r>
      <w:r w:rsidR="00C228B5">
        <w:t>1 apresentamos um</w:t>
      </w:r>
      <w:r>
        <w:t xml:space="preserve"> exemplo.</w:t>
      </w:r>
      <w:r w:rsidR="00250278">
        <w:t xml:space="preserve"> Os índices já foram criados neste te</w:t>
      </w:r>
      <w:r w:rsidR="00250278">
        <w:t>x</w:t>
      </w:r>
      <w:r w:rsidR="00250278">
        <w:t xml:space="preserve">to, para colocar novos objetos </w:t>
      </w:r>
      <w:r w:rsidR="00C228B5">
        <w:t xml:space="preserve">pressione </w:t>
      </w:r>
      <w:r w:rsidR="00250278">
        <w:t xml:space="preserve">o botão direito do </w:t>
      </w:r>
      <w:r w:rsidR="00250278" w:rsidRPr="00250278">
        <w:rPr>
          <w:i/>
        </w:rPr>
        <w:t>mouse</w:t>
      </w:r>
      <w:r w:rsidR="00250278">
        <w:rPr>
          <w:i/>
        </w:rPr>
        <w:t xml:space="preserve"> </w:t>
      </w:r>
      <w:r w:rsidR="00250278" w:rsidRPr="00250278">
        <w:t>sobre o objeto</w:t>
      </w:r>
      <w:r w:rsidR="00250278">
        <w:t>, sel</w:t>
      </w:r>
      <w:r w:rsidR="00250278">
        <w:t>e</w:t>
      </w:r>
      <w:r w:rsidR="00250278">
        <w:t xml:space="preserve">cione “legenda” e </w:t>
      </w:r>
      <w:r w:rsidR="00C228B5">
        <w:t>digite</w:t>
      </w:r>
      <w:r w:rsidR="00250278">
        <w:t xml:space="preserve"> sua descrição para o objeto. Após este procedimento basta atualizar o índice que ele será inclu</w:t>
      </w:r>
      <w:r w:rsidR="00250278">
        <w:t>í</w:t>
      </w:r>
      <w:r w:rsidR="00250278">
        <w:t>do.</w:t>
      </w:r>
    </w:p>
    <w:p w14:paraId="2CB8A66F" w14:textId="7AC4116E" w:rsidR="006A0599" w:rsidRDefault="00131205" w:rsidP="006A0599">
      <w:pPr>
        <w:keepNext/>
        <w:jc w:val="center"/>
      </w:pPr>
      <w:r w:rsidRPr="00810AAA">
        <w:rPr>
          <w:b/>
          <w:caps/>
          <w:noProof/>
        </w:rPr>
        <w:drawing>
          <wp:inline distT="0" distB="0" distL="0" distR="0" wp14:anchorId="4CFCCF64" wp14:editId="6042B91A">
            <wp:extent cx="5476875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C1C5" w14:textId="77777777" w:rsidR="00810AAA" w:rsidRDefault="006A0599" w:rsidP="006A0599">
      <w:pPr>
        <w:pStyle w:val="Legenda"/>
        <w:jc w:val="center"/>
      </w:pPr>
      <w:bookmarkStart w:id="31" w:name="_Toc378694318"/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BC5014">
        <w:t>Exemplo de um gráfico</w:t>
      </w:r>
      <w:bookmarkEnd w:id="31"/>
    </w:p>
    <w:p w14:paraId="1D778D6B" w14:textId="11ED4C1E" w:rsidR="00C17E2B" w:rsidRPr="0080371A" w:rsidRDefault="00131205" w:rsidP="0080371A">
      <w:pPr>
        <w:jc w:val="center"/>
      </w:pPr>
      <w:r w:rsidRPr="0080371A">
        <w:rPr>
          <w:noProof/>
        </w:rPr>
        <w:lastRenderedPageBreak/>
        <w:drawing>
          <wp:inline distT="0" distB="0" distL="0" distR="0" wp14:anchorId="19AD1A7A" wp14:editId="4A82AB2A">
            <wp:extent cx="2095500" cy="2181225"/>
            <wp:effectExtent l="0" t="0" r="0" b="0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F619" w14:textId="77777777" w:rsidR="00553C71" w:rsidRDefault="00C17E2B" w:rsidP="00C17E2B">
      <w:pPr>
        <w:pStyle w:val="Legenda"/>
        <w:jc w:val="center"/>
      </w:pPr>
      <w:bookmarkStart w:id="32" w:name="_Toc3786943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Exemplo de Figura.</w:t>
      </w:r>
      <w:bookmarkEnd w:id="32"/>
    </w:p>
    <w:p w14:paraId="5185E7B6" w14:textId="77777777" w:rsidR="00C17E2B" w:rsidRPr="00C17E2B" w:rsidRDefault="00C17E2B" w:rsidP="00C17E2B"/>
    <w:p w14:paraId="191707A9" w14:textId="77777777" w:rsidR="00C17E2B" w:rsidRDefault="00C17E2B" w:rsidP="00C17E2B">
      <w:pPr>
        <w:pStyle w:val="Legenda"/>
        <w:keepNext/>
        <w:jc w:val="center"/>
      </w:pPr>
      <w:bookmarkStart w:id="33" w:name="_Toc3786943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Exemplo de Tabela.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C17E2B" w14:paraId="47011177" w14:textId="77777777" w:rsidTr="00D46EE9">
        <w:tc>
          <w:tcPr>
            <w:tcW w:w="4606" w:type="dxa"/>
            <w:shd w:val="clear" w:color="auto" w:fill="auto"/>
          </w:tcPr>
          <w:p w14:paraId="238DB05E" w14:textId="77777777" w:rsidR="00C17E2B" w:rsidRDefault="00C17E2B" w:rsidP="00DE63C4">
            <w:r>
              <w:t>Tabela exemplo</w:t>
            </w:r>
          </w:p>
        </w:tc>
        <w:tc>
          <w:tcPr>
            <w:tcW w:w="4606" w:type="dxa"/>
            <w:shd w:val="clear" w:color="auto" w:fill="auto"/>
          </w:tcPr>
          <w:p w14:paraId="0DB3D50D" w14:textId="77777777" w:rsidR="00C17E2B" w:rsidRDefault="00C17E2B" w:rsidP="00DE63C4">
            <w:r>
              <w:t>Descrição</w:t>
            </w:r>
          </w:p>
        </w:tc>
      </w:tr>
      <w:tr w:rsidR="00C17E2B" w14:paraId="1DB22361" w14:textId="77777777" w:rsidTr="00D46EE9">
        <w:tc>
          <w:tcPr>
            <w:tcW w:w="4606" w:type="dxa"/>
            <w:shd w:val="clear" w:color="auto" w:fill="auto"/>
          </w:tcPr>
          <w:p w14:paraId="0F07CF7C" w14:textId="77777777" w:rsidR="00C17E2B" w:rsidRDefault="00C17E2B" w:rsidP="00DE63C4">
            <w:r>
              <w:t>1</w:t>
            </w:r>
          </w:p>
        </w:tc>
        <w:tc>
          <w:tcPr>
            <w:tcW w:w="4606" w:type="dxa"/>
            <w:shd w:val="clear" w:color="auto" w:fill="auto"/>
          </w:tcPr>
          <w:p w14:paraId="39AF85F0" w14:textId="77777777" w:rsidR="00C17E2B" w:rsidRDefault="00C17E2B" w:rsidP="00DE63C4">
            <w:r>
              <w:t>Campo 1</w:t>
            </w:r>
          </w:p>
        </w:tc>
      </w:tr>
      <w:tr w:rsidR="00C17E2B" w14:paraId="30600163" w14:textId="77777777" w:rsidTr="00D46EE9">
        <w:tc>
          <w:tcPr>
            <w:tcW w:w="4606" w:type="dxa"/>
            <w:shd w:val="clear" w:color="auto" w:fill="auto"/>
          </w:tcPr>
          <w:p w14:paraId="5603F5E3" w14:textId="77777777" w:rsidR="00C17E2B" w:rsidRDefault="00C17E2B" w:rsidP="00DE63C4">
            <w:r>
              <w:t>2</w:t>
            </w:r>
          </w:p>
        </w:tc>
        <w:tc>
          <w:tcPr>
            <w:tcW w:w="4606" w:type="dxa"/>
            <w:shd w:val="clear" w:color="auto" w:fill="auto"/>
          </w:tcPr>
          <w:p w14:paraId="70FCE166" w14:textId="77777777" w:rsidR="00C17E2B" w:rsidRDefault="00C17E2B" w:rsidP="00DE63C4">
            <w:r>
              <w:t>Campo 2</w:t>
            </w:r>
          </w:p>
        </w:tc>
      </w:tr>
    </w:tbl>
    <w:p w14:paraId="6E220C34" w14:textId="77777777" w:rsidR="00DE63C4" w:rsidRDefault="00DE63C4" w:rsidP="00DE63C4"/>
    <w:p w14:paraId="2B3B0D8B" w14:textId="77777777" w:rsidR="005B4157" w:rsidRPr="00B77A79" w:rsidRDefault="006B3AC5" w:rsidP="00B77A79">
      <w:pPr>
        <w:pStyle w:val="Ttulo3"/>
        <w:rPr>
          <w:color w:val="008000"/>
        </w:rPr>
      </w:pPr>
      <w:bookmarkStart w:id="34" w:name="_Toc378694373"/>
      <w:r>
        <w:t>NOTAS ENTRE O ORIENTADOR E O ALUNO</w:t>
      </w:r>
      <w:bookmarkEnd w:id="34"/>
    </w:p>
    <w:p w14:paraId="138361A5" w14:textId="77777777" w:rsidR="005B4157" w:rsidRDefault="005B4157" w:rsidP="00486B14">
      <w:pPr>
        <w:ind w:firstLine="1134"/>
      </w:pPr>
      <w:r w:rsidRPr="00486B14">
        <w:t>Nossa interação é feita através de e-mails, mas essa forma de comunic</w:t>
      </w:r>
      <w:r w:rsidRPr="00486B14">
        <w:t>a</w:t>
      </w:r>
      <w:r w:rsidRPr="00486B14">
        <w:t xml:space="preserve">ção pode ser prejudicial se escrevermos um texto muito longo, portanto devemos ser objetivos. As observações diretamente no texto do TCC têm se demonstrado mais produtivas, </w:t>
      </w:r>
      <w:r w:rsidR="00BC6D6C">
        <w:t>a forma e estratégia são combinadas entre o tutor orientador e o orientando.</w:t>
      </w:r>
    </w:p>
    <w:p w14:paraId="3245A9BE" w14:textId="77777777" w:rsidR="00486B14" w:rsidRPr="00486B14" w:rsidRDefault="00486B14" w:rsidP="00486B14">
      <w:pPr>
        <w:ind w:firstLine="1134"/>
      </w:pPr>
    </w:p>
    <w:p w14:paraId="358DBDB5" w14:textId="77777777" w:rsidR="00746655" w:rsidRDefault="00746655" w:rsidP="00C17E2B">
      <w:pPr>
        <w:rPr>
          <w:color w:val="008000"/>
        </w:rPr>
      </w:pPr>
    </w:p>
    <w:p w14:paraId="19B3A0DF" w14:textId="77777777" w:rsidR="00BC6D6C" w:rsidRDefault="00BC6D6C" w:rsidP="00C17E2B">
      <w:pPr>
        <w:rPr>
          <w:color w:val="008000"/>
        </w:rPr>
      </w:pPr>
    </w:p>
    <w:p w14:paraId="1B2F55DE" w14:textId="77777777" w:rsidR="00B916E6" w:rsidRPr="008B72F2" w:rsidRDefault="008E4E13" w:rsidP="00746655">
      <w:pPr>
        <w:pStyle w:val="REFERNCIABIBLIOGRFICA"/>
        <w:spacing w:before="100" w:beforeAutospacing="1" w:after="100" w:afterAutospacing="1"/>
        <w:jc w:val="both"/>
      </w:pPr>
      <w:bookmarkStart w:id="35" w:name="_Toc378694374"/>
      <w:r>
        <w:lastRenderedPageBreak/>
        <w:t xml:space="preserve">CONCLUSÕES </w:t>
      </w:r>
      <w:r w:rsidR="00947E71">
        <w:t>E TRABALHOS FUT</w:t>
      </w:r>
      <w:r w:rsidR="00947E71">
        <w:t>U</w:t>
      </w:r>
      <w:r w:rsidR="00947E71">
        <w:t>ROS</w:t>
      </w:r>
      <w:bookmarkEnd w:id="35"/>
    </w:p>
    <w:p w14:paraId="01FDEABD" w14:textId="77777777" w:rsidR="007375D3" w:rsidRDefault="00B916E6">
      <w:pPr>
        <w:ind w:firstLine="1077"/>
      </w:pPr>
      <w:r>
        <w:tab/>
      </w:r>
    </w:p>
    <w:p w14:paraId="0522F3E9" w14:textId="77777777" w:rsidR="00B916E6" w:rsidRDefault="00535BBF">
      <w:pPr>
        <w:ind w:firstLine="1077"/>
      </w:pPr>
      <w:r>
        <w:t>Neste capítulo devem ser colocadas as conclusões que o aluno obteve d</w:t>
      </w:r>
      <w:r>
        <w:t>u</w:t>
      </w:r>
      <w:r>
        <w:t>rante a elaboração do trabalho, bem como o que pretende após sua conclusão (e</w:t>
      </w:r>
      <w:r>
        <w:t>s</w:t>
      </w:r>
      <w:r>
        <w:t>pecialização, mestrado, aplicar os conhecimentos</w:t>
      </w:r>
      <w:r w:rsidR="009963CA">
        <w:t xml:space="preserve"> em alguma área</w:t>
      </w:r>
      <w:r>
        <w:t>...).</w:t>
      </w:r>
    </w:p>
    <w:p w14:paraId="28F3DB4F" w14:textId="77777777" w:rsidR="00BC6D6C" w:rsidRPr="00C14B0F" w:rsidRDefault="00B916E6" w:rsidP="00C14B0F">
      <w:pPr>
        <w:pStyle w:val="REFERNCIABIBLIOGRFICA"/>
        <w:jc w:val="left"/>
      </w:pPr>
      <w:r>
        <w:br w:type="page"/>
      </w:r>
      <w:bookmarkStart w:id="36" w:name="REFERENCIASBIBLIOGRÁFICAS"/>
      <w:bookmarkStart w:id="37" w:name="_Toc378694375"/>
      <w:bookmarkEnd w:id="36"/>
      <w:r w:rsidR="00303BBF">
        <w:lastRenderedPageBreak/>
        <w:t>REFERÊNCIAS BIBLIOGRÁFICAS</w:t>
      </w:r>
      <w:bookmarkEnd w:id="37"/>
    </w:p>
    <w:p w14:paraId="2E312FDF" w14:textId="77777777" w:rsidR="00C14B0F" w:rsidRDefault="005A1E16" w:rsidP="00C14B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="00C14B0F" w:rsidRPr="00C14B0F">
        <w:t>,</w:t>
      </w:r>
      <w:r w:rsidR="00C14B0F">
        <w:t xml:space="preserve"> 2017. Dissertação (Mestrado em Odontologia) – Curso de Pós-graduação em Odontologia, UFRJ, Rio de Janeiro, RJ.</w:t>
      </w:r>
    </w:p>
    <w:p w14:paraId="300641DC" w14:textId="77777777" w:rsidR="00C14B0F" w:rsidRPr="005A1E16" w:rsidRDefault="00400520" w:rsidP="00C14B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7B196DD2" w14:textId="77777777" w:rsidR="00264776" w:rsidRPr="00264776" w:rsidRDefault="00A303AD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 w:rsidR="00400520">
        <w:rPr>
          <w:rFonts w:eastAsia="Arial" w:cs="Arial"/>
          <w:b/>
          <w:szCs w:val="24"/>
        </w:rPr>
        <w:t xml:space="preserve">Extração de dados com web </w:t>
      </w:r>
      <w:proofErr w:type="spellStart"/>
      <w:r w:rsidR="00400520">
        <w:rPr>
          <w:rFonts w:eastAsia="Arial" w:cs="Arial"/>
          <w:b/>
          <w:szCs w:val="24"/>
        </w:rPr>
        <w:t>scraping</w:t>
      </w:r>
      <w:proofErr w:type="spellEnd"/>
      <w:r w:rsidR="00400520"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="00264776" w:rsidRPr="00264776">
        <w:rPr>
          <w:rFonts w:eastAsia="Arial" w:cs="Arial"/>
          <w:bCs/>
          <w:szCs w:val="24"/>
        </w:rPr>
        <w:t>Dissertação (</w:t>
      </w:r>
      <w:r w:rsidR="00264776">
        <w:rPr>
          <w:rFonts w:eastAsia="Arial" w:cs="Arial"/>
          <w:bCs/>
          <w:szCs w:val="24"/>
        </w:rPr>
        <w:t xml:space="preserve">Tecnólogo em Sistemas de Computação) - </w:t>
      </w:r>
      <w:r w:rsidR="00264776" w:rsidRPr="00264776">
        <w:rPr>
          <w:rFonts w:eastAsia="Arial" w:cs="Arial"/>
          <w:bCs/>
          <w:szCs w:val="24"/>
        </w:rPr>
        <w:t xml:space="preserve">Curso de </w:t>
      </w:r>
      <w:r w:rsidR="00264776">
        <w:rPr>
          <w:rFonts w:eastAsia="Arial" w:cs="Arial"/>
          <w:bCs/>
          <w:szCs w:val="24"/>
        </w:rPr>
        <w:t>Tecnologia em Sistemas de Computação</w:t>
      </w:r>
      <w:r w:rsidR="00264776" w:rsidRPr="00264776">
        <w:rPr>
          <w:rFonts w:eastAsia="Arial" w:cs="Arial"/>
          <w:bCs/>
          <w:szCs w:val="24"/>
        </w:rPr>
        <w:t>, UF</w:t>
      </w:r>
      <w:r w:rsidR="00264776">
        <w:rPr>
          <w:rFonts w:eastAsia="Arial" w:cs="Arial"/>
          <w:bCs/>
          <w:szCs w:val="24"/>
        </w:rPr>
        <w:t>F</w:t>
      </w:r>
      <w:r w:rsidR="00264776" w:rsidRPr="00264776">
        <w:rPr>
          <w:rFonts w:eastAsia="Arial" w:cs="Arial"/>
          <w:bCs/>
          <w:szCs w:val="24"/>
        </w:rPr>
        <w:t xml:space="preserve">, </w:t>
      </w:r>
      <w:r w:rsidR="00264776">
        <w:rPr>
          <w:rFonts w:eastAsia="Arial" w:cs="Arial"/>
          <w:bCs/>
          <w:szCs w:val="24"/>
        </w:rPr>
        <w:t>Niterói</w:t>
      </w:r>
      <w:r w:rsidR="00264776" w:rsidRPr="00264776">
        <w:rPr>
          <w:rFonts w:eastAsia="Arial" w:cs="Arial"/>
          <w:bCs/>
          <w:szCs w:val="24"/>
        </w:rPr>
        <w:t>, RJ.</w:t>
      </w:r>
    </w:p>
    <w:p w14:paraId="19971222" w14:textId="77777777" w:rsidR="00B916E6" w:rsidRDefault="00B916E6" w:rsidP="00CB179D">
      <w:pPr>
        <w:pStyle w:val="ConteudoRefernciasBibliogrficas"/>
        <w:numPr>
          <w:ilvl w:val="0"/>
          <w:numId w:val="3"/>
        </w:numPr>
      </w:pPr>
      <w:bookmarkStart w:id="38" w:name="ANEXOS"/>
      <w:bookmarkEnd w:id="38"/>
      <w:r w:rsidRPr="00264776">
        <w:br w:type="page"/>
      </w:r>
      <w:bookmarkStart w:id="39" w:name="_Toc101326847"/>
      <w:bookmarkStart w:id="40" w:name="_Toc378694376"/>
      <w:r>
        <w:lastRenderedPageBreak/>
        <w:t>ANEXOS</w:t>
      </w:r>
      <w:bookmarkEnd w:id="39"/>
      <w:bookmarkEnd w:id="40"/>
    </w:p>
    <w:p w14:paraId="539F4F62" w14:textId="77777777" w:rsidR="005D0678" w:rsidRPr="005D0678" w:rsidRDefault="005D0678" w:rsidP="005D0678">
      <w:pPr>
        <w:pStyle w:val="Corpodetexto"/>
      </w:pPr>
      <w:r w:rsidRPr="005D0678">
        <w:t>A função das duas definições, Anexo e Apêndice, é semelhante, mas com uma grande diferença entre elas: a autoria.</w:t>
      </w:r>
      <w:r>
        <w:t xml:space="preserve"> </w:t>
      </w:r>
      <w:r w:rsidRPr="005D0678">
        <w:t xml:space="preserve">O </w:t>
      </w:r>
      <w:r w:rsidRPr="005D0678">
        <w:rPr>
          <w:rStyle w:val="Forte"/>
        </w:rPr>
        <w:t>ANEXO</w:t>
      </w:r>
      <w:r w:rsidRPr="005D0678">
        <w:t xml:space="preserve"> de um trabalho acadêmico deve ser aquele texto ou documento que </w:t>
      </w:r>
      <w:r w:rsidRPr="005D0678">
        <w:rPr>
          <w:rStyle w:val="Forte"/>
        </w:rPr>
        <w:t>não foi elaborado por você</w:t>
      </w:r>
      <w:r w:rsidRPr="005D0678">
        <w:t>, tendo como objet</w:t>
      </w:r>
      <w:r w:rsidRPr="005D0678">
        <w:t>i</w:t>
      </w:r>
      <w:r w:rsidRPr="005D0678">
        <w:t xml:space="preserve">vo servir de legitimação.  Já o </w:t>
      </w:r>
      <w:r w:rsidRPr="005D0678">
        <w:rPr>
          <w:rStyle w:val="Forte"/>
        </w:rPr>
        <w:t xml:space="preserve">APÊNDICE </w:t>
      </w:r>
      <w:r w:rsidRPr="005D0678">
        <w:t xml:space="preserve">se configura como texto ou documento </w:t>
      </w:r>
      <w:r w:rsidRPr="005D0678">
        <w:rPr>
          <w:rStyle w:val="Forte"/>
        </w:rPr>
        <w:t>elaborado por você</w:t>
      </w:r>
      <w:r w:rsidRPr="005D0678">
        <w:t>, tendo como objet</w:t>
      </w:r>
      <w:r w:rsidRPr="005D0678">
        <w:t>i</w:t>
      </w:r>
      <w:r w:rsidRPr="005D0678">
        <w:t>vo complementar a sua argumentação.</w:t>
      </w:r>
    </w:p>
    <w:p w14:paraId="21B542D0" w14:textId="77777777" w:rsidR="00B916E6" w:rsidRDefault="00B916E6" w:rsidP="008B72F2">
      <w:pPr>
        <w:pStyle w:val="ConteudoRefernciasBibliogrficas"/>
        <w:numPr>
          <w:ilvl w:val="0"/>
          <w:numId w:val="0"/>
        </w:numPr>
        <w:outlineLvl w:val="1"/>
      </w:pPr>
      <w:r>
        <w:br w:type="page"/>
      </w:r>
      <w:r>
        <w:lastRenderedPageBreak/>
        <w:t>ANEXO A – TÍTULO DO ANEXO A</w:t>
      </w:r>
    </w:p>
    <w:p w14:paraId="41D0E1BB" w14:textId="77777777" w:rsidR="00B916E6" w:rsidRDefault="00B916E6">
      <w:pPr>
        <w:jc w:val="center"/>
      </w:pPr>
    </w:p>
    <w:p w14:paraId="0570974F" w14:textId="77777777" w:rsidR="00B916E6" w:rsidRDefault="00B916E6"/>
    <w:p w14:paraId="4B69530B" w14:textId="77777777" w:rsidR="00B916E6" w:rsidRDefault="00B916E6" w:rsidP="008B72F2">
      <w:pPr>
        <w:outlineLvl w:val="1"/>
      </w:pPr>
      <w:r>
        <w:br w:type="page"/>
      </w:r>
      <w:r>
        <w:lastRenderedPageBreak/>
        <w:t>ANEXO B – TÍTULO DO ANEXO B</w:t>
      </w:r>
    </w:p>
    <w:p w14:paraId="22A3A052" w14:textId="77777777" w:rsidR="00B916E6" w:rsidRDefault="00B916E6"/>
    <w:p w14:paraId="7A4A1CAA" w14:textId="77777777" w:rsidR="00B916E6" w:rsidRDefault="00B916E6">
      <w:pPr>
        <w:pStyle w:val="ANEXOS"/>
      </w:pPr>
    </w:p>
    <w:p w14:paraId="083A8C6A" w14:textId="77777777" w:rsidR="00B916E6" w:rsidRDefault="00B916E6"/>
    <w:sectPr w:rsidR="00B916E6">
      <w:headerReference w:type="default" r:id="rId11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A76AB" w14:textId="77777777" w:rsidR="001B5FA8" w:rsidRDefault="001B5FA8">
      <w:r>
        <w:separator/>
      </w:r>
    </w:p>
  </w:endnote>
  <w:endnote w:type="continuationSeparator" w:id="0">
    <w:p w14:paraId="1DFBF4FA" w14:textId="77777777" w:rsidR="001B5FA8" w:rsidRDefault="001B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C091" w14:textId="77777777" w:rsidR="001B5FA8" w:rsidRDefault="001B5FA8">
      <w:r>
        <w:separator/>
      </w:r>
    </w:p>
  </w:footnote>
  <w:footnote w:type="continuationSeparator" w:id="0">
    <w:p w14:paraId="467475A0" w14:textId="77777777" w:rsidR="001B5FA8" w:rsidRDefault="001B5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E095" w14:textId="77777777" w:rsidR="00354569" w:rsidRDefault="00354569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2E847" w14:textId="77777777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1284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8C"/>
    <w:rsid w:val="00017EC6"/>
    <w:rsid w:val="0003195E"/>
    <w:rsid w:val="00055B53"/>
    <w:rsid w:val="00062C2F"/>
    <w:rsid w:val="0008034C"/>
    <w:rsid w:val="00097BD7"/>
    <w:rsid w:val="000B0375"/>
    <w:rsid w:val="000B0488"/>
    <w:rsid w:val="000B5644"/>
    <w:rsid w:val="000C3BAC"/>
    <w:rsid w:val="000E05F0"/>
    <w:rsid w:val="001109F0"/>
    <w:rsid w:val="001243BE"/>
    <w:rsid w:val="00126B43"/>
    <w:rsid w:val="00131205"/>
    <w:rsid w:val="001669AD"/>
    <w:rsid w:val="001739E3"/>
    <w:rsid w:val="00176534"/>
    <w:rsid w:val="001B4903"/>
    <w:rsid w:val="001B5FA8"/>
    <w:rsid w:val="001C2BBD"/>
    <w:rsid w:val="002115D8"/>
    <w:rsid w:val="00213946"/>
    <w:rsid w:val="00227150"/>
    <w:rsid w:val="00250278"/>
    <w:rsid w:val="0025313C"/>
    <w:rsid w:val="00264776"/>
    <w:rsid w:val="002739BA"/>
    <w:rsid w:val="00277DC1"/>
    <w:rsid w:val="0029146A"/>
    <w:rsid w:val="002A1881"/>
    <w:rsid w:val="002B44CE"/>
    <w:rsid w:val="002B5C46"/>
    <w:rsid w:val="002C35CF"/>
    <w:rsid w:val="002E30F9"/>
    <w:rsid w:val="00303BBF"/>
    <w:rsid w:val="00321188"/>
    <w:rsid w:val="00325E67"/>
    <w:rsid w:val="00336327"/>
    <w:rsid w:val="00347176"/>
    <w:rsid w:val="00354569"/>
    <w:rsid w:val="00356CA8"/>
    <w:rsid w:val="00384268"/>
    <w:rsid w:val="003873EF"/>
    <w:rsid w:val="00387A01"/>
    <w:rsid w:val="0039724B"/>
    <w:rsid w:val="003A02E1"/>
    <w:rsid w:val="003C02F2"/>
    <w:rsid w:val="003C6561"/>
    <w:rsid w:val="003C76E1"/>
    <w:rsid w:val="00400520"/>
    <w:rsid w:val="00411C9E"/>
    <w:rsid w:val="00420B72"/>
    <w:rsid w:val="00441DF8"/>
    <w:rsid w:val="004446FC"/>
    <w:rsid w:val="00456A24"/>
    <w:rsid w:val="004668D9"/>
    <w:rsid w:val="0047482E"/>
    <w:rsid w:val="0047504F"/>
    <w:rsid w:val="004816C7"/>
    <w:rsid w:val="0048182B"/>
    <w:rsid w:val="004860E4"/>
    <w:rsid w:val="00486B14"/>
    <w:rsid w:val="004964C2"/>
    <w:rsid w:val="004A6FD6"/>
    <w:rsid w:val="004D33C7"/>
    <w:rsid w:val="004E1326"/>
    <w:rsid w:val="004E23BF"/>
    <w:rsid w:val="004E2A71"/>
    <w:rsid w:val="005072A4"/>
    <w:rsid w:val="00515750"/>
    <w:rsid w:val="00523047"/>
    <w:rsid w:val="00533719"/>
    <w:rsid w:val="00535BBF"/>
    <w:rsid w:val="0053718B"/>
    <w:rsid w:val="00540FBA"/>
    <w:rsid w:val="00546899"/>
    <w:rsid w:val="00553C71"/>
    <w:rsid w:val="00561491"/>
    <w:rsid w:val="00581786"/>
    <w:rsid w:val="005A1E16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6010B9"/>
    <w:rsid w:val="006040AB"/>
    <w:rsid w:val="006054D6"/>
    <w:rsid w:val="0061213A"/>
    <w:rsid w:val="0062490B"/>
    <w:rsid w:val="00641469"/>
    <w:rsid w:val="006479A4"/>
    <w:rsid w:val="00662C92"/>
    <w:rsid w:val="00673EDE"/>
    <w:rsid w:val="00682A3B"/>
    <w:rsid w:val="00687CCB"/>
    <w:rsid w:val="006959F7"/>
    <w:rsid w:val="006A03F1"/>
    <w:rsid w:val="006A0599"/>
    <w:rsid w:val="006B3AC5"/>
    <w:rsid w:val="006D3FD2"/>
    <w:rsid w:val="006E6FF0"/>
    <w:rsid w:val="006F100C"/>
    <w:rsid w:val="00700708"/>
    <w:rsid w:val="00712AB6"/>
    <w:rsid w:val="00714525"/>
    <w:rsid w:val="0071556B"/>
    <w:rsid w:val="007201BC"/>
    <w:rsid w:val="00725D10"/>
    <w:rsid w:val="00730A18"/>
    <w:rsid w:val="007375D3"/>
    <w:rsid w:val="00744CE7"/>
    <w:rsid w:val="00746655"/>
    <w:rsid w:val="007511A0"/>
    <w:rsid w:val="00765682"/>
    <w:rsid w:val="00767C56"/>
    <w:rsid w:val="007773F5"/>
    <w:rsid w:val="00785734"/>
    <w:rsid w:val="007A4303"/>
    <w:rsid w:val="007D087E"/>
    <w:rsid w:val="007D2DB1"/>
    <w:rsid w:val="007F13DB"/>
    <w:rsid w:val="0080371A"/>
    <w:rsid w:val="00803D0A"/>
    <w:rsid w:val="00810AAA"/>
    <w:rsid w:val="008177D2"/>
    <w:rsid w:val="00823889"/>
    <w:rsid w:val="00836A17"/>
    <w:rsid w:val="00844490"/>
    <w:rsid w:val="008554ED"/>
    <w:rsid w:val="008805E4"/>
    <w:rsid w:val="008842DE"/>
    <w:rsid w:val="00886A94"/>
    <w:rsid w:val="008B72F2"/>
    <w:rsid w:val="008C0CCA"/>
    <w:rsid w:val="008C5ED5"/>
    <w:rsid w:val="008D5A1C"/>
    <w:rsid w:val="008E4E13"/>
    <w:rsid w:val="008F3D8C"/>
    <w:rsid w:val="009006C7"/>
    <w:rsid w:val="00900976"/>
    <w:rsid w:val="00901192"/>
    <w:rsid w:val="00911284"/>
    <w:rsid w:val="00947E71"/>
    <w:rsid w:val="0097632C"/>
    <w:rsid w:val="0098248C"/>
    <w:rsid w:val="009831FE"/>
    <w:rsid w:val="00983EF0"/>
    <w:rsid w:val="00986FDA"/>
    <w:rsid w:val="00987A66"/>
    <w:rsid w:val="009963CA"/>
    <w:rsid w:val="009965DC"/>
    <w:rsid w:val="009B53C6"/>
    <w:rsid w:val="009C1B13"/>
    <w:rsid w:val="009E2D43"/>
    <w:rsid w:val="009F3B6A"/>
    <w:rsid w:val="00A1081D"/>
    <w:rsid w:val="00A23D68"/>
    <w:rsid w:val="00A27849"/>
    <w:rsid w:val="00A303AD"/>
    <w:rsid w:val="00A30E8E"/>
    <w:rsid w:val="00A3369A"/>
    <w:rsid w:val="00A353A0"/>
    <w:rsid w:val="00A524DB"/>
    <w:rsid w:val="00A74E1A"/>
    <w:rsid w:val="00A76023"/>
    <w:rsid w:val="00A835B0"/>
    <w:rsid w:val="00A84399"/>
    <w:rsid w:val="00AA03C7"/>
    <w:rsid w:val="00AA13C0"/>
    <w:rsid w:val="00AA6439"/>
    <w:rsid w:val="00AB74FB"/>
    <w:rsid w:val="00AE40C1"/>
    <w:rsid w:val="00AE4C19"/>
    <w:rsid w:val="00AF493D"/>
    <w:rsid w:val="00B418C8"/>
    <w:rsid w:val="00B77A79"/>
    <w:rsid w:val="00B83483"/>
    <w:rsid w:val="00B84177"/>
    <w:rsid w:val="00B84B21"/>
    <w:rsid w:val="00B85667"/>
    <w:rsid w:val="00B85EF8"/>
    <w:rsid w:val="00B916E6"/>
    <w:rsid w:val="00BA793E"/>
    <w:rsid w:val="00BB5ED7"/>
    <w:rsid w:val="00BC6D6C"/>
    <w:rsid w:val="00BC7A0A"/>
    <w:rsid w:val="00BF0D41"/>
    <w:rsid w:val="00C03967"/>
    <w:rsid w:val="00C03979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536AA"/>
    <w:rsid w:val="00C851AF"/>
    <w:rsid w:val="00CB179D"/>
    <w:rsid w:val="00CD5683"/>
    <w:rsid w:val="00D063F3"/>
    <w:rsid w:val="00D10DD6"/>
    <w:rsid w:val="00D1361F"/>
    <w:rsid w:val="00D340FC"/>
    <w:rsid w:val="00D3413E"/>
    <w:rsid w:val="00D46EE9"/>
    <w:rsid w:val="00D474FF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7599"/>
    <w:rsid w:val="00DD0E4A"/>
    <w:rsid w:val="00DE12FB"/>
    <w:rsid w:val="00DE63C4"/>
    <w:rsid w:val="00DF622A"/>
    <w:rsid w:val="00E00DE7"/>
    <w:rsid w:val="00E120C4"/>
    <w:rsid w:val="00E4496F"/>
    <w:rsid w:val="00E75368"/>
    <w:rsid w:val="00E75C05"/>
    <w:rsid w:val="00E8014B"/>
    <w:rsid w:val="00E83422"/>
    <w:rsid w:val="00E8433E"/>
    <w:rsid w:val="00E92A29"/>
    <w:rsid w:val="00E9364C"/>
    <w:rsid w:val="00EB15E7"/>
    <w:rsid w:val="00EC3353"/>
    <w:rsid w:val="00ED3BAB"/>
    <w:rsid w:val="00EE20E7"/>
    <w:rsid w:val="00F24761"/>
    <w:rsid w:val="00F779B3"/>
    <w:rsid w:val="00F86C9E"/>
    <w:rsid w:val="00F956E5"/>
    <w:rsid w:val="00FB12E9"/>
    <w:rsid w:val="00FC4ACF"/>
    <w:rsid w:val="00FC73D8"/>
    <w:rsid w:val="00FD1C8A"/>
    <w:rsid w:val="00FD50B3"/>
    <w:rsid w:val="00FE07B5"/>
    <w:rsid w:val="00FE5C69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Sumrio1">
    <w:name w:val="toc 1"/>
    <w:basedOn w:val="Normal"/>
    <w:next w:val="Normal"/>
    <w:autoRedefine/>
    <w:semiHidden/>
    <w:rsid w:val="00714525"/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5BD4-784A-4134-A2A9-E94DED5F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</TotalTime>
  <Pages>26</Pages>
  <Words>2180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13930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PICHAU</cp:lastModifiedBy>
  <cp:revision>3</cp:revision>
  <cp:lastPrinted>1999-07-09T11:15:00Z</cp:lastPrinted>
  <dcterms:created xsi:type="dcterms:W3CDTF">2020-03-24T01:14:00Z</dcterms:created>
  <dcterms:modified xsi:type="dcterms:W3CDTF">2020-03-24T01:15:00Z</dcterms:modified>
</cp:coreProperties>
</file>